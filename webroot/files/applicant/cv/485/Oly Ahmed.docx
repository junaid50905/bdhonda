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601"/>
        <w:tblW w:w="3269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6120"/>
      </w:tblGrid>
      <w:tr w:rsidR="00041CE3" w:rsidRPr="00CF1A49" w:rsidTr="00041CE3">
        <w:trPr>
          <w:trHeight w:hRule="exact" w:val="1828"/>
        </w:trPr>
        <w:tc>
          <w:tcPr>
            <w:tcW w:w="6120" w:type="dxa"/>
            <w:tcMar>
              <w:top w:w="0" w:type="dxa"/>
              <w:bottom w:w="0" w:type="dxa"/>
            </w:tcMar>
          </w:tcPr>
          <w:p w:rsidR="00041CE3" w:rsidRPr="00DF3432" w:rsidRDefault="00041CE3" w:rsidP="00041CE3">
            <w:pPr>
              <w:pStyle w:val="Title"/>
              <w:rPr>
                <w:rFonts w:ascii="Arial" w:hAnsi="Arial" w:cs="Arial"/>
                <w:b/>
                <w:iCs/>
                <w:color w:val="auto"/>
                <w:sz w:val="48"/>
              </w:rPr>
            </w:pPr>
            <w:r w:rsidRPr="00DF3432">
              <w:rPr>
                <w:rFonts w:ascii="Arial" w:hAnsi="Arial" w:cs="Arial"/>
                <w:color w:val="auto"/>
                <w:sz w:val="48"/>
              </w:rPr>
              <w:t xml:space="preserve">Oly </w:t>
            </w:r>
            <w:r w:rsidRPr="00DF3432">
              <w:rPr>
                <w:rStyle w:val="IntenseEmphasis"/>
                <w:rFonts w:ascii="Arial" w:hAnsi="Arial" w:cs="Arial"/>
                <w:color w:val="auto"/>
                <w:sz w:val="48"/>
              </w:rPr>
              <w:t>Ahmed</w:t>
            </w:r>
          </w:p>
          <w:p w:rsidR="00041CE3" w:rsidRPr="00624780" w:rsidRDefault="00567F92" w:rsidP="00041CE3">
            <w:pPr>
              <w:pStyle w:val="ContactInfo"/>
              <w:spacing w:line="276" w:lineRule="auto"/>
              <w:contextualSpacing w:val="0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624780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25</w:t>
            </w:r>
            <w:r w:rsidR="00041CE3" w:rsidRPr="00624780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 xml:space="preserve"> </w:t>
            </w:r>
            <w:r w:rsidR="00041CE3" w:rsidRPr="00624780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041CE3" w:rsidRPr="00624780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 xml:space="preserve">•  Male </w:t>
            </w:r>
            <w:r w:rsidR="00041CE3" w:rsidRPr="00624780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041CE3" w:rsidRPr="00624780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•  Bangladeshi</w:t>
            </w:r>
          </w:p>
          <w:p w:rsidR="00041CE3" w:rsidRPr="00624780" w:rsidRDefault="003E774D" w:rsidP="00041CE3">
            <w:pPr>
              <w:pStyle w:val="ContactInfo"/>
              <w:spacing w:line="276" w:lineRule="auto"/>
              <w:contextualSpacing w:val="0"/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</w:rPr>
            </w:pPr>
            <w:r w:rsidRPr="00624780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</w:rPr>
              <w:t>Present ad</w:t>
            </w:r>
            <w:r w:rsidR="00041CE3" w:rsidRPr="00624780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</w:rPr>
              <w:t xml:space="preserve">dress: </w:t>
            </w:r>
            <w:r w:rsidR="00D45B92" w:rsidRPr="00624780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</w:rPr>
              <w:t>Dhaka</w:t>
            </w:r>
            <w:r w:rsidR="00F659DA" w:rsidRPr="00624780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</w:rPr>
              <w:t>, Bangladesh.</w:t>
            </w:r>
          </w:p>
          <w:p w:rsidR="00041CE3" w:rsidRPr="00624780" w:rsidRDefault="00041CE3" w:rsidP="00041CE3">
            <w:pPr>
              <w:pStyle w:val="ContactInfo"/>
              <w:spacing w:line="276" w:lineRule="auto"/>
              <w:contextualSpacing w:val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567F9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r w:rsidRPr="00624780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</w:rPr>
              <w:t>H/P: +8801717545087</w:t>
            </w:r>
          </w:p>
          <w:p w:rsidR="00041CE3" w:rsidRPr="00567F92" w:rsidRDefault="00A90B26" w:rsidP="00041CE3">
            <w:pPr>
              <w:pStyle w:val="ContactInfoEmphasis"/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24"/>
                  <w:szCs w:val="24"/>
                </w:rPr>
                <w:alias w:val="Enter email:"/>
                <w:tag w:val="Enter email:"/>
                <w:id w:val="1154873695"/>
                <w:placeholder>
                  <w:docPart w:val="CC46D3253937427785D1C6FE8705B02D"/>
                </w:placeholder>
                <w:temporary/>
                <w:showingPlcHdr/>
              </w:sdtPr>
              <w:sdtEndPr/>
              <w:sdtContent>
                <w:r w:rsidR="00041CE3" w:rsidRPr="00567F92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>Email</w:t>
                </w:r>
              </w:sdtContent>
            </w:sdt>
            <w:r w:rsidR="00041CE3" w:rsidRPr="00567F9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hyperlink r:id="rId8" w:history="1">
              <w:r w:rsidR="00041CE3" w:rsidRPr="00567F92">
                <w:rPr>
                  <w:rStyle w:val="Hyperlink"/>
                  <w:rFonts w:ascii="Times New Roman" w:hAnsi="Times New Roman" w:cs="Times New Roman"/>
                  <w:b w:val="0"/>
                  <w:sz w:val="24"/>
                  <w:szCs w:val="24"/>
                </w:rPr>
                <w:t>rjolyahmed@yahoo.com</w:t>
              </w:r>
            </w:hyperlink>
            <w:r w:rsidR="00041CE3" w:rsidRPr="00567F9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Divider dot:"/>
                <w:tag w:val="Divider dot:"/>
                <w:id w:val="2000459528"/>
                <w:placeholder>
                  <w:docPart w:val="75A0772C523F4C9B99EC2A6C37BB4F5A"/>
                </w:placeholder>
                <w:temporary/>
                <w:showingPlcHdr/>
              </w:sdtPr>
              <w:sdtEndPr/>
              <w:sdtContent>
                <w:r w:rsidR="00041CE3" w:rsidRPr="00567F92">
                  <w:rPr>
                    <w:rFonts w:ascii="Times New Roman" w:hAnsi="Times New Roman" w:cs="Times New Roman"/>
                    <w:sz w:val="24"/>
                    <w:szCs w:val="24"/>
                  </w:rPr>
                  <w:t>·</w:t>
                </w:r>
              </w:sdtContent>
            </w:sdt>
            <w:r w:rsidR="00041CE3" w:rsidRPr="0056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1CE3" w:rsidRPr="00567F9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LinkedIn: </w:t>
            </w:r>
            <w:r w:rsidR="00041CE3" w:rsidRPr="00567F9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Oly Ahmed</w:t>
            </w:r>
            <w:r w:rsidR="00041CE3" w:rsidRPr="00567F9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041CE3" w:rsidRPr="00CF1A49" w:rsidRDefault="00041CE3" w:rsidP="00041CE3">
            <w:pPr>
              <w:pStyle w:val="ContactInfoEmphasis"/>
              <w:contextualSpacing w:val="0"/>
            </w:pPr>
          </w:p>
        </w:tc>
      </w:tr>
    </w:tbl>
    <w:p w:rsidR="00511622" w:rsidRDefault="006C3FE1" w:rsidP="004E01EB">
      <w:pPr>
        <w:pStyle w:val="Heading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bidi="b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5342255</wp:posOffset>
            </wp:positionH>
            <wp:positionV relativeFrom="paragraph">
              <wp:posOffset>-498475</wp:posOffset>
            </wp:positionV>
            <wp:extent cx="1266825" cy="1543050"/>
            <wp:effectExtent l="19050" t="19050" r="28575" b="19050"/>
            <wp:wrapTight wrapText="bothSides">
              <wp:wrapPolygon edited="0">
                <wp:start x="-325" y="-267"/>
                <wp:lineTo x="-325" y="21600"/>
                <wp:lineTo x="21762" y="21600"/>
                <wp:lineTo x="21762" y="-267"/>
                <wp:lineTo x="-325" y="-267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54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5430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CE3" w:rsidRDefault="00041CE3" w:rsidP="004E01EB">
      <w:pPr>
        <w:pStyle w:val="Heading1"/>
        <w:rPr>
          <w:rFonts w:ascii="Times New Roman" w:hAnsi="Times New Roman" w:cs="Times New Roman"/>
          <w:sz w:val="24"/>
        </w:rPr>
      </w:pPr>
    </w:p>
    <w:p w:rsidR="00041CE3" w:rsidRDefault="00041CE3" w:rsidP="004E01EB">
      <w:pPr>
        <w:pStyle w:val="Heading1"/>
        <w:rPr>
          <w:rFonts w:ascii="Times New Roman" w:hAnsi="Times New Roman" w:cs="Times New Roman"/>
          <w:sz w:val="24"/>
        </w:rPr>
      </w:pPr>
    </w:p>
    <w:p w:rsidR="00951DE2" w:rsidRDefault="00951DE2" w:rsidP="00A33EF5">
      <w:pPr>
        <w:pStyle w:val="Heading1"/>
        <w:rPr>
          <w:rFonts w:ascii="Times New Roman" w:hAnsi="Times New Roman" w:cs="Times New Roman"/>
          <w:sz w:val="24"/>
        </w:rPr>
      </w:pPr>
    </w:p>
    <w:p w:rsidR="00C96078" w:rsidRPr="00C96078" w:rsidRDefault="00C96078" w:rsidP="00C96078">
      <w:pPr>
        <w:jc w:val="center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eastAsiaTheme="majorEastAsia" w:hAnsi="Times New Roman" w:cs="Times New Roman"/>
          <w:b/>
          <w:caps/>
          <w:color w:val="262626" w:themeColor="text1" w:themeTint="D9"/>
          <w:sz w:val="24"/>
          <w:szCs w:val="32"/>
        </w:rPr>
        <w:br/>
      </w:r>
      <w:bookmarkStart w:id="0" w:name="_GoBack"/>
      <w:bookmarkEnd w:id="0"/>
    </w:p>
    <w:p w:rsidR="004E01EB" w:rsidRPr="009227E9" w:rsidRDefault="00567F92" w:rsidP="00A33EF5">
      <w:pPr>
        <w:pStyle w:val="Heading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Professional</w:t>
      </w:r>
      <w:r w:rsidR="001D5376" w:rsidRPr="009227E9">
        <w:rPr>
          <w:rFonts w:ascii="Times New Roman" w:hAnsi="Times New Roman" w:cs="Times New Roman"/>
          <w:sz w:val="24"/>
        </w:rPr>
        <w:t xml:space="preserve"> Experience</w:t>
      </w:r>
    </w:p>
    <w:tbl>
      <w:tblPr>
        <w:tblStyle w:val="TableGrid"/>
        <w:tblW w:w="475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439"/>
      </w:tblGrid>
      <w:tr w:rsidR="001D0BF1" w:rsidRPr="001D5376" w:rsidTr="00C96078">
        <w:trPr>
          <w:trHeight w:val="3110"/>
        </w:trPr>
        <w:tc>
          <w:tcPr>
            <w:tcW w:w="9440" w:type="dxa"/>
          </w:tcPr>
          <w:p w:rsidR="00E67421" w:rsidRPr="00624780" w:rsidRDefault="001D5376" w:rsidP="00A33EF5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b w:val="0"/>
                <w:sz w:val="24"/>
              </w:rPr>
            </w:pPr>
            <w:r w:rsidRPr="00567F92">
              <w:rPr>
                <w:rFonts w:ascii="Times New Roman" w:hAnsi="Times New Roman" w:cs="Times New Roman"/>
                <w:b w:val="0"/>
                <w:sz w:val="24"/>
              </w:rPr>
              <w:t xml:space="preserve">Feb 2018 – </w:t>
            </w:r>
            <w:r w:rsidR="001843DD" w:rsidRPr="00567F92">
              <w:rPr>
                <w:rFonts w:ascii="Times New Roman" w:hAnsi="Times New Roman" w:cs="Times New Roman"/>
                <w:b w:val="0"/>
                <w:sz w:val="24"/>
              </w:rPr>
              <w:t>July 2018</w:t>
            </w:r>
          </w:p>
          <w:p w:rsidR="001D5376" w:rsidRPr="009227E9" w:rsidRDefault="001D5376" w:rsidP="00A33EF5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caps w:val="0"/>
                <w:sz w:val="24"/>
              </w:rPr>
            </w:pPr>
            <w:r w:rsidRPr="009227E9">
              <w:rPr>
                <w:rFonts w:ascii="Times New Roman" w:hAnsi="Times New Roman" w:cs="Times New Roman"/>
                <w:caps w:val="0"/>
                <w:color w:val="auto"/>
                <w:sz w:val="24"/>
              </w:rPr>
              <w:t xml:space="preserve">Marketing Intern at </w:t>
            </w:r>
            <w:r w:rsidRPr="009227E9">
              <w:rPr>
                <w:rFonts w:ascii="Times New Roman" w:hAnsi="Times New Roman" w:cs="Times New Roman"/>
                <w:caps w:val="0"/>
                <w:sz w:val="24"/>
              </w:rPr>
              <w:t>Jahan Vertex Sdn. Bhd.</w:t>
            </w:r>
          </w:p>
          <w:p w:rsidR="00773DA7" w:rsidRDefault="00773DA7" w:rsidP="00A33EF5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caps w:val="0"/>
                <w:sz w:val="24"/>
              </w:rPr>
            </w:pPr>
            <w:r>
              <w:rPr>
                <w:rFonts w:ascii="Times New Roman" w:hAnsi="Times New Roman" w:cs="Times New Roman"/>
                <w:caps w:val="0"/>
                <w:sz w:val="24"/>
              </w:rPr>
              <w:t>Sentul, Kuala Lumpur, Malaysia</w:t>
            </w:r>
            <w:r w:rsidR="00356059">
              <w:rPr>
                <w:rFonts w:ascii="Times New Roman" w:hAnsi="Times New Roman" w:cs="Times New Roman"/>
                <w:caps w:val="0"/>
                <w:sz w:val="24"/>
              </w:rPr>
              <w:t xml:space="preserve"> </w:t>
            </w:r>
          </w:p>
          <w:p w:rsidR="00356059" w:rsidRPr="009227E9" w:rsidRDefault="00356059" w:rsidP="00A33EF5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caps w:val="0"/>
                <w:sz w:val="24"/>
              </w:rPr>
            </w:pPr>
          </w:p>
          <w:p w:rsidR="00E67421" w:rsidRPr="00624780" w:rsidRDefault="001D5376" w:rsidP="00A33EF5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b w:val="0"/>
                <w:sz w:val="24"/>
              </w:rPr>
            </w:pPr>
            <w:r w:rsidRPr="00567F92">
              <w:rPr>
                <w:rFonts w:ascii="Times New Roman" w:hAnsi="Times New Roman" w:cs="Times New Roman"/>
                <w:b w:val="0"/>
                <w:sz w:val="24"/>
              </w:rPr>
              <w:t>Mar 2017 – Jan 2018</w:t>
            </w:r>
          </w:p>
          <w:p w:rsidR="001D5376" w:rsidRDefault="001843DD" w:rsidP="00A33EF5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caps w:val="0"/>
                <w:sz w:val="24"/>
              </w:rPr>
            </w:pPr>
            <w:r>
              <w:rPr>
                <w:rFonts w:ascii="Times New Roman" w:hAnsi="Times New Roman" w:cs="Times New Roman"/>
                <w:caps w:val="0"/>
                <w:color w:val="auto"/>
                <w:sz w:val="24"/>
              </w:rPr>
              <w:t xml:space="preserve">Junior </w:t>
            </w:r>
            <w:r w:rsidR="001D5376" w:rsidRPr="009227E9">
              <w:rPr>
                <w:rFonts w:ascii="Times New Roman" w:hAnsi="Times New Roman" w:cs="Times New Roman"/>
                <w:caps w:val="0"/>
                <w:color w:val="auto"/>
                <w:sz w:val="24"/>
              </w:rPr>
              <w:t xml:space="preserve">Marketing Executive at </w:t>
            </w:r>
            <w:r w:rsidR="001D5376" w:rsidRPr="009227E9">
              <w:rPr>
                <w:rFonts w:ascii="Times New Roman" w:hAnsi="Times New Roman" w:cs="Times New Roman"/>
                <w:caps w:val="0"/>
                <w:sz w:val="24"/>
              </w:rPr>
              <w:t>Twofam Fashion Sdn. Bhd.</w:t>
            </w:r>
          </w:p>
          <w:p w:rsidR="00356059" w:rsidRPr="009227E9" w:rsidRDefault="00356059" w:rsidP="00A33EF5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caps w:val="0"/>
                <w:sz w:val="24"/>
              </w:rPr>
            </w:pPr>
            <w:r w:rsidRPr="00356059">
              <w:rPr>
                <w:rFonts w:ascii="Times New Roman" w:hAnsi="Times New Roman" w:cs="Times New Roman"/>
                <w:caps w:val="0"/>
                <w:sz w:val="24"/>
              </w:rPr>
              <w:t>Selangor, Malaysia</w:t>
            </w:r>
          </w:p>
          <w:p w:rsidR="001D5376" w:rsidRPr="009227E9" w:rsidRDefault="001D5376" w:rsidP="00A33EF5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sz w:val="24"/>
              </w:rPr>
            </w:pPr>
          </w:p>
          <w:p w:rsidR="00E67421" w:rsidRPr="00624780" w:rsidRDefault="001D5376" w:rsidP="00624780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b w:val="0"/>
                <w:sz w:val="24"/>
              </w:rPr>
            </w:pPr>
            <w:r w:rsidRPr="00567F92">
              <w:rPr>
                <w:rFonts w:ascii="Times New Roman" w:hAnsi="Times New Roman" w:cs="Times New Roman"/>
                <w:b w:val="0"/>
                <w:sz w:val="24"/>
              </w:rPr>
              <w:t>Feb 201</w:t>
            </w:r>
            <w:r w:rsidR="009E1ABD" w:rsidRPr="00567F92">
              <w:rPr>
                <w:rFonts w:ascii="Times New Roman" w:hAnsi="Times New Roman" w:cs="Times New Roman"/>
                <w:b w:val="0"/>
                <w:sz w:val="24"/>
              </w:rPr>
              <w:t>3</w:t>
            </w:r>
            <w:r w:rsidR="001D0BF1" w:rsidRPr="00567F92">
              <w:rPr>
                <w:rFonts w:ascii="Times New Roman" w:hAnsi="Times New Roman" w:cs="Times New Roman"/>
                <w:b w:val="0"/>
                <w:sz w:val="24"/>
              </w:rPr>
              <w:t xml:space="preserve"> – </w:t>
            </w:r>
            <w:r w:rsidRPr="00567F92">
              <w:rPr>
                <w:rFonts w:ascii="Times New Roman" w:hAnsi="Times New Roman" w:cs="Times New Roman"/>
                <w:b w:val="0"/>
                <w:sz w:val="24"/>
              </w:rPr>
              <w:t>Dec 2016</w:t>
            </w:r>
          </w:p>
          <w:p w:rsidR="001E3120" w:rsidRDefault="001D5376" w:rsidP="00A33EF5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  <w:caps w:val="0"/>
                <w:color w:val="595959" w:themeColor="text1" w:themeTint="A6"/>
                <w:sz w:val="24"/>
                <w:szCs w:val="24"/>
              </w:rPr>
            </w:pPr>
            <w:r w:rsidRPr="009227E9">
              <w:rPr>
                <w:rFonts w:ascii="Times New Roman" w:hAnsi="Times New Roman" w:cs="Times New Roman"/>
                <w:caps w:val="0"/>
                <w:color w:val="auto"/>
                <w:sz w:val="24"/>
                <w:szCs w:val="24"/>
              </w:rPr>
              <w:t xml:space="preserve">Digital Marketing Executive at </w:t>
            </w:r>
            <w:r w:rsidRPr="009227E9">
              <w:rPr>
                <w:rFonts w:ascii="Times New Roman" w:hAnsi="Times New Roman" w:cs="Times New Roman"/>
                <w:caps w:val="0"/>
                <w:color w:val="595959" w:themeColor="text1" w:themeTint="A6"/>
                <w:sz w:val="24"/>
                <w:szCs w:val="24"/>
              </w:rPr>
              <w:t xml:space="preserve">Jim Resources Malaysia Sdn. Bhd. </w:t>
            </w:r>
          </w:p>
          <w:p w:rsidR="00356059" w:rsidRPr="009227E9" w:rsidRDefault="00356059" w:rsidP="00A33EF5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 w:val="0"/>
                <w:color w:val="595959" w:themeColor="text1" w:themeTint="A6"/>
                <w:sz w:val="24"/>
                <w:szCs w:val="24"/>
              </w:rPr>
              <w:t>Seri Kembangan, Serdang, Malaysia</w:t>
            </w:r>
          </w:p>
        </w:tc>
      </w:tr>
    </w:tbl>
    <w:p w:rsidR="00DA59AA" w:rsidRPr="009227E9" w:rsidRDefault="001D5376" w:rsidP="00A33EF5">
      <w:pPr>
        <w:pStyle w:val="Heading1"/>
        <w:rPr>
          <w:rFonts w:ascii="Times New Roman" w:hAnsi="Times New Roman" w:cs="Times New Roman"/>
          <w:sz w:val="24"/>
        </w:rPr>
      </w:pPr>
      <w:r w:rsidRPr="009227E9">
        <w:rPr>
          <w:rFonts w:ascii="Times New Roman" w:hAnsi="Times New Roman" w:cs="Times New Roman"/>
          <w:sz w:val="24"/>
        </w:rPr>
        <w:t>Academic Qualification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936"/>
      </w:tblGrid>
      <w:tr w:rsidR="001D0BF1" w:rsidRPr="001D5376" w:rsidTr="00C96078">
        <w:trPr>
          <w:trHeight w:val="630"/>
        </w:trPr>
        <w:tc>
          <w:tcPr>
            <w:tcW w:w="9936" w:type="dxa"/>
          </w:tcPr>
          <w:p w:rsidR="00951DE2" w:rsidRDefault="00951DE2" w:rsidP="00A33EF5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2021 </w:t>
            </w:r>
            <w:r>
              <w:rPr>
                <w:rFonts w:ascii="Times New Roman" w:hAnsi="Times New Roman" w:cs="Times New Roman"/>
                <w:caps w:val="0"/>
                <w:color w:val="auto"/>
                <w:sz w:val="24"/>
              </w:rPr>
              <w:t>(Expected)</w:t>
            </w:r>
          </w:p>
          <w:p w:rsidR="00951DE2" w:rsidRDefault="00951DE2" w:rsidP="00A33EF5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caps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aps w:val="0"/>
                <w:color w:val="auto"/>
                <w:sz w:val="24"/>
              </w:rPr>
              <w:t>Masters of Business Administration (Finance)</w:t>
            </w:r>
          </w:p>
          <w:p w:rsidR="00951DE2" w:rsidRDefault="00951DE2" w:rsidP="00A33EF5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caps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aps w:val="0"/>
                <w:color w:val="auto"/>
                <w:sz w:val="24"/>
              </w:rPr>
              <w:t xml:space="preserve">University of Dhaka, </w:t>
            </w:r>
            <w:r w:rsidR="00C96078" w:rsidRPr="00C96078">
              <w:rPr>
                <w:rFonts w:ascii="Times New Roman" w:hAnsi="Times New Roman" w:cs="Times New Roman"/>
                <w:caps w:val="0"/>
                <w:color w:val="auto"/>
                <w:sz w:val="24"/>
              </w:rPr>
              <w:t>Department of Finance,</w:t>
            </w:r>
          </w:p>
          <w:p w:rsidR="00951DE2" w:rsidRPr="00951DE2" w:rsidRDefault="00951DE2" w:rsidP="00951DE2">
            <w:pPr>
              <w:spacing w:after="40"/>
              <w:contextualSpacing w:val="0"/>
              <w:outlineLvl w:val="1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51DE2">
              <w:rPr>
                <w:rFonts w:ascii="Times New Roman" w:eastAsiaTheme="majorEastAsia" w:hAnsi="Times New Roman" w:cs="Times New Roman"/>
                <w:sz w:val="24"/>
                <w:szCs w:val="24"/>
              </w:rPr>
              <w:t>Faculty of Business Studies, 1000, Dhaka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, Bangladesh. </w:t>
            </w:r>
          </w:p>
          <w:p w:rsidR="00951DE2" w:rsidRDefault="00951DE2" w:rsidP="00A33EF5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D5376" w:rsidRPr="009227E9" w:rsidRDefault="00951DE2" w:rsidP="00A33EF5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2017-</w:t>
            </w:r>
            <w:r w:rsidR="00EF72A3">
              <w:rPr>
                <w:rFonts w:ascii="Times New Roman" w:hAnsi="Times New Roman" w:cs="Times New Roman"/>
                <w:color w:val="auto"/>
                <w:sz w:val="24"/>
              </w:rPr>
              <w:t>18</w:t>
            </w:r>
            <w:r w:rsidR="001D5376" w:rsidRPr="009227E9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D5376" w:rsidRPr="009227E9" w:rsidRDefault="001D5376" w:rsidP="00A33EF5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color w:val="auto"/>
                <w:sz w:val="24"/>
              </w:rPr>
            </w:pPr>
            <w:r w:rsidRPr="009227E9">
              <w:rPr>
                <w:rFonts w:ascii="Times New Roman" w:hAnsi="Times New Roman" w:cs="Times New Roman"/>
                <w:caps w:val="0"/>
                <w:color w:val="auto"/>
                <w:sz w:val="24"/>
              </w:rPr>
              <w:t>Bachelor of Business Administration (</w:t>
            </w:r>
            <w:r w:rsidR="00951DE2">
              <w:rPr>
                <w:rFonts w:ascii="Times New Roman" w:hAnsi="Times New Roman" w:cs="Times New Roman"/>
                <w:caps w:val="0"/>
                <w:color w:val="auto"/>
                <w:sz w:val="24"/>
              </w:rPr>
              <w:t>Marketing</w:t>
            </w:r>
            <w:r w:rsidRPr="009227E9">
              <w:rPr>
                <w:rFonts w:ascii="Times New Roman" w:hAnsi="Times New Roman" w:cs="Times New Roman"/>
                <w:caps w:val="0"/>
                <w:color w:val="auto"/>
                <w:sz w:val="24"/>
              </w:rPr>
              <w:t>)</w:t>
            </w:r>
          </w:p>
          <w:p w:rsidR="00E67421" w:rsidRPr="00C96078" w:rsidRDefault="001D5376" w:rsidP="00A33EF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aps w:val="0"/>
                <w:color w:val="auto"/>
                <w:sz w:val="24"/>
                <w:szCs w:val="24"/>
              </w:rPr>
            </w:pPr>
            <w:r w:rsidRPr="009227E9">
              <w:rPr>
                <w:rFonts w:ascii="Times New Roman" w:hAnsi="Times New Roman" w:cs="Times New Roman"/>
                <w:caps w:val="0"/>
                <w:color w:val="auto"/>
                <w:sz w:val="24"/>
                <w:szCs w:val="24"/>
              </w:rPr>
              <w:t>University Of Malaya</w:t>
            </w:r>
            <w:r w:rsidRPr="009227E9">
              <w:rPr>
                <w:rFonts w:ascii="Times New Roman" w:hAnsi="Times New Roman" w:cs="Times New Roman"/>
                <w:b w:val="0"/>
                <w:caps w:val="0"/>
                <w:color w:val="auto"/>
                <w:sz w:val="24"/>
                <w:szCs w:val="24"/>
              </w:rPr>
              <w:t xml:space="preserve">, </w:t>
            </w:r>
            <w:r w:rsidRPr="009227E9">
              <w:rPr>
                <w:rFonts w:ascii="Times New Roman" w:hAnsi="Times New Roman" w:cs="Times New Roman"/>
                <w:b w:val="0"/>
                <w:caps w:val="0"/>
                <w:color w:val="595959" w:themeColor="text1" w:themeTint="A6"/>
                <w:sz w:val="24"/>
                <w:szCs w:val="24"/>
              </w:rPr>
              <w:t xml:space="preserve">Faculty of Business &amp; Accountancy, </w:t>
            </w:r>
          </w:p>
          <w:p w:rsidR="001D0BF1" w:rsidRPr="00A33EF5" w:rsidRDefault="001D5376" w:rsidP="00A33EF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aps w:val="0"/>
                <w:color w:val="595959" w:themeColor="text1" w:themeTint="A6"/>
                <w:sz w:val="24"/>
                <w:szCs w:val="24"/>
              </w:rPr>
            </w:pPr>
            <w:r w:rsidRPr="009227E9">
              <w:rPr>
                <w:rFonts w:ascii="Times New Roman" w:hAnsi="Times New Roman" w:cs="Times New Roman"/>
                <w:b w:val="0"/>
                <w:caps w:val="0"/>
                <w:color w:val="595959" w:themeColor="text1" w:themeTint="A6"/>
                <w:sz w:val="24"/>
                <w:szCs w:val="24"/>
              </w:rPr>
              <w:t xml:space="preserve">Kuala Lumpur, Malaysia 50603. </w:t>
            </w:r>
          </w:p>
          <w:p w:rsidR="001D5376" w:rsidRPr="00951DE2" w:rsidRDefault="00951DE2" w:rsidP="00A33EF5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51DE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CGPA: 3.06 out of 4.00</w:t>
            </w:r>
          </w:p>
          <w:p w:rsidR="00951DE2" w:rsidRPr="009227E9" w:rsidRDefault="00951DE2" w:rsidP="00A33EF5">
            <w:pPr>
              <w:contextualSpacing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:rsidR="001D5376" w:rsidRPr="009227E9" w:rsidRDefault="001D5376" w:rsidP="00A33EF5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color w:val="auto"/>
                <w:sz w:val="24"/>
              </w:rPr>
            </w:pPr>
            <w:r w:rsidRPr="009227E9">
              <w:rPr>
                <w:rFonts w:ascii="Times New Roman" w:hAnsi="Times New Roman" w:cs="Times New Roman"/>
                <w:color w:val="auto"/>
                <w:sz w:val="24"/>
              </w:rPr>
              <w:t xml:space="preserve">2010 </w:t>
            </w:r>
          </w:p>
          <w:p w:rsidR="001D5376" w:rsidRDefault="001D5376" w:rsidP="00A33EF5">
            <w:pPr>
              <w:pStyle w:val="Heading2"/>
              <w:outlineLvl w:val="1"/>
              <w:rPr>
                <w:rFonts w:ascii="Times New Roman" w:hAnsi="Times New Roman" w:cs="Times New Roman"/>
                <w:caps w:val="0"/>
                <w:color w:val="auto"/>
                <w:sz w:val="24"/>
                <w:szCs w:val="24"/>
              </w:rPr>
            </w:pPr>
            <w:r w:rsidRPr="009227E9">
              <w:rPr>
                <w:rFonts w:ascii="Times New Roman" w:hAnsi="Times New Roman" w:cs="Times New Roman"/>
                <w:caps w:val="0"/>
                <w:color w:val="auto"/>
                <w:sz w:val="24"/>
                <w:szCs w:val="24"/>
              </w:rPr>
              <w:t>Higher Secondary Certificate (</w:t>
            </w:r>
            <w:r w:rsidR="00951DE2">
              <w:rPr>
                <w:rFonts w:ascii="Times New Roman" w:hAnsi="Times New Roman" w:cs="Times New Roman"/>
                <w:caps w:val="0"/>
                <w:color w:val="auto"/>
                <w:sz w:val="24"/>
                <w:szCs w:val="24"/>
              </w:rPr>
              <w:t>Business Studies</w:t>
            </w:r>
            <w:r w:rsidRPr="009227E9">
              <w:rPr>
                <w:rFonts w:ascii="Times New Roman" w:hAnsi="Times New Roman" w:cs="Times New Roman"/>
                <w:caps w:val="0"/>
                <w:color w:val="auto"/>
                <w:sz w:val="24"/>
                <w:szCs w:val="24"/>
              </w:rPr>
              <w:t>)</w:t>
            </w:r>
          </w:p>
          <w:p w:rsidR="00567F92" w:rsidRDefault="001D5376" w:rsidP="00A33EF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aps w:val="0"/>
                <w:color w:val="595959" w:themeColor="text1" w:themeTint="A6"/>
                <w:sz w:val="24"/>
                <w:szCs w:val="24"/>
              </w:rPr>
            </w:pPr>
            <w:r w:rsidRPr="00567F92">
              <w:rPr>
                <w:rFonts w:ascii="Times New Roman" w:hAnsi="Times New Roman" w:cs="Times New Roman"/>
                <w:caps w:val="0"/>
                <w:color w:val="auto"/>
                <w:sz w:val="24"/>
                <w:szCs w:val="24"/>
              </w:rPr>
              <w:t>Cantonment Public School &amp; College</w:t>
            </w:r>
            <w:r w:rsidRPr="009227E9">
              <w:rPr>
                <w:rFonts w:ascii="Times New Roman" w:hAnsi="Times New Roman" w:cs="Times New Roman"/>
                <w:b w:val="0"/>
                <w:caps w:val="0"/>
                <w:color w:val="595959" w:themeColor="text1" w:themeTint="A6"/>
                <w:sz w:val="24"/>
                <w:szCs w:val="24"/>
              </w:rPr>
              <w:t>,</w:t>
            </w:r>
          </w:p>
          <w:p w:rsidR="001D5376" w:rsidRPr="00A33EF5" w:rsidRDefault="001D5376" w:rsidP="00A33EF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aps w:val="0"/>
                <w:color w:val="auto"/>
                <w:sz w:val="24"/>
                <w:szCs w:val="24"/>
              </w:rPr>
            </w:pPr>
            <w:r w:rsidRPr="009227E9">
              <w:rPr>
                <w:rFonts w:ascii="Times New Roman" w:hAnsi="Times New Roman" w:cs="Times New Roman"/>
                <w:b w:val="0"/>
                <w:caps w:val="0"/>
                <w:color w:val="595959" w:themeColor="text1" w:themeTint="A6"/>
                <w:sz w:val="24"/>
                <w:szCs w:val="24"/>
              </w:rPr>
              <w:t>Rangpur, Bangladesh</w:t>
            </w:r>
            <w:r w:rsidR="009227E9" w:rsidRPr="009227E9">
              <w:rPr>
                <w:rFonts w:ascii="Times New Roman" w:hAnsi="Times New Roman" w:cs="Times New Roman"/>
                <w:b w:val="0"/>
                <w:caps w:val="0"/>
                <w:color w:val="595959" w:themeColor="text1" w:themeTint="A6"/>
                <w:sz w:val="24"/>
                <w:szCs w:val="24"/>
              </w:rPr>
              <w:t xml:space="preserve"> 5403</w:t>
            </w:r>
            <w:r w:rsidRPr="009227E9">
              <w:rPr>
                <w:rFonts w:ascii="Times New Roman" w:hAnsi="Times New Roman" w:cs="Times New Roman"/>
                <w:b w:val="0"/>
                <w:caps w:val="0"/>
                <w:color w:val="595959" w:themeColor="text1" w:themeTint="A6"/>
                <w:sz w:val="24"/>
                <w:szCs w:val="24"/>
              </w:rPr>
              <w:t xml:space="preserve">. </w:t>
            </w:r>
          </w:p>
          <w:p w:rsidR="00356059" w:rsidRPr="00951DE2" w:rsidRDefault="00951DE2" w:rsidP="00A33EF5">
            <w:pPr>
              <w:contextualSpacing w:val="0"/>
              <w:outlineLvl w:val="2"/>
              <w:rPr>
                <w:rFonts w:ascii="Times New Roman" w:eastAsiaTheme="majorEastAsia" w:hAnsi="Times New Roman" w:cs="Times New Roman"/>
                <w:caps/>
                <w:color w:val="auto"/>
                <w:sz w:val="24"/>
                <w:szCs w:val="24"/>
              </w:rPr>
            </w:pPr>
            <w:r w:rsidRPr="00951DE2">
              <w:rPr>
                <w:rFonts w:ascii="Times New Roman" w:eastAsiaTheme="majorEastAsia" w:hAnsi="Times New Roman" w:cs="Times New Roman"/>
                <w:caps/>
                <w:color w:val="auto"/>
                <w:sz w:val="24"/>
                <w:szCs w:val="24"/>
              </w:rPr>
              <w:t xml:space="preserve">CGPA: 5.00 </w:t>
            </w:r>
            <w:r w:rsidRPr="00951DE2">
              <w:rPr>
                <w:rFonts w:ascii="Times New Roman" w:eastAsiaTheme="majorEastAsia" w:hAnsi="Times New Roman" w:cs="Times New Roman"/>
                <w:color w:val="auto"/>
                <w:sz w:val="24"/>
                <w:szCs w:val="24"/>
              </w:rPr>
              <w:t xml:space="preserve">out of </w:t>
            </w:r>
            <w:r w:rsidRPr="00951DE2">
              <w:rPr>
                <w:rFonts w:ascii="Times New Roman" w:eastAsiaTheme="majorEastAsia" w:hAnsi="Times New Roman" w:cs="Times New Roman"/>
                <w:caps/>
                <w:color w:val="auto"/>
                <w:sz w:val="24"/>
                <w:szCs w:val="24"/>
              </w:rPr>
              <w:t>5.00</w:t>
            </w:r>
          </w:p>
          <w:p w:rsidR="00951DE2" w:rsidRDefault="00951DE2" w:rsidP="00A33EF5">
            <w:pPr>
              <w:contextualSpacing w:val="0"/>
              <w:outlineLvl w:val="2"/>
              <w:rPr>
                <w:rFonts w:ascii="Times New Roman" w:eastAsiaTheme="majorEastAsia" w:hAnsi="Times New Roman" w:cs="Times New Roman"/>
                <w:b/>
                <w:caps/>
                <w:color w:val="auto"/>
                <w:sz w:val="24"/>
                <w:szCs w:val="24"/>
              </w:rPr>
            </w:pPr>
          </w:p>
          <w:p w:rsidR="00356059" w:rsidRPr="00356059" w:rsidRDefault="00356059" w:rsidP="00A33EF5">
            <w:pPr>
              <w:contextualSpacing w:val="0"/>
              <w:outlineLvl w:val="2"/>
              <w:rPr>
                <w:rFonts w:ascii="Times New Roman" w:eastAsiaTheme="majorEastAsia" w:hAnsi="Times New Roman" w:cs="Times New Roman"/>
                <w:b/>
                <w:caps/>
                <w:color w:val="auto"/>
                <w:sz w:val="24"/>
                <w:szCs w:val="24"/>
              </w:rPr>
            </w:pPr>
            <w:r w:rsidRPr="00356059">
              <w:rPr>
                <w:rFonts w:ascii="Times New Roman" w:eastAsiaTheme="majorEastAsia" w:hAnsi="Times New Roman" w:cs="Times New Roman"/>
                <w:b/>
                <w:caps/>
                <w:color w:val="auto"/>
                <w:sz w:val="24"/>
                <w:szCs w:val="24"/>
              </w:rPr>
              <w:t xml:space="preserve">2008 </w:t>
            </w:r>
          </w:p>
          <w:p w:rsidR="00356059" w:rsidRPr="00356059" w:rsidRDefault="00356059" w:rsidP="00A33EF5">
            <w:pPr>
              <w:spacing w:after="40"/>
              <w:contextualSpacing w:val="0"/>
              <w:outlineLvl w:val="1"/>
              <w:rPr>
                <w:rFonts w:ascii="Times New Roman" w:eastAsiaTheme="majorEastAsia" w:hAnsi="Times New Roman" w:cs="Times New Roman"/>
                <w:b/>
                <w:color w:val="auto"/>
                <w:sz w:val="24"/>
                <w:szCs w:val="24"/>
              </w:rPr>
            </w:pPr>
            <w:r w:rsidRPr="00356059">
              <w:rPr>
                <w:rFonts w:ascii="Times New Roman" w:eastAsiaTheme="majorEastAsia" w:hAnsi="Times New Roman" w:cs="Times New Roman"/>
                <w:b/>
                <w:color w:val="auto"/>
                <w:sz w:val="24"/>
                <w:szCs w:val="24"/>
              </w:rPr>
              <w:t>Secondary School Certificate (</w:t>
            </w:r>
            <w:r w:rsidR="00951DE2">
              <w:rPr>
                <w:rFonts w:ascii="Times New Roman" w:eastAsiaTheme="majorEastAsia" w:hAnsi="Times New Roman" w:cs="Times New Roman"/>
                <w:b/>
                <w:color w:val="auto"/>
                <w:sz w:val="24"/>
                <w:szCs w:val="24"/>
              </w:rPr>
              <w:t>Business Studies</w:t>
            </w:r>
            <w:r w:rsidRPr="00356059">
              <w:rPr>
                <w:rFonts w:ascii="Times New Roman" w:eastAsiaTheme="majorEastAsia" w:hAnsi="Times New Roman" w:cs="Times New Roman"/>
                <w:b/>
                <w:color w:val="auto"/>
                <w:sz w:val="24"/>
                <w:szCs w:val="24"/>
              </w:rPr>
              <w:t>)</w:t>
            </w:r>
          </w:p>
          <w:p w:rsidR="00356059" w:rsidRPr="00356059" w:rsidRDefault="00356059" w:rsidP="00A33EF5">
            <w:pPr>
              <w:spacing w:after="40"/>
              <w:contextualSpacing w:val="0"/>
              <w:outlineLvl w:val="1"/>
              <w:rPr>
                <w:rFonts w:ascii="Times New Roman" w:eastAsiaTheme="majorEastAsia" w:hAnsi="Times New Roman" w:cs="Times New Roman"/>
                <w:b/>
                <w:color w:val="auto"/>
                <w:sz w:val="24"/>
                <w:szCs w:val="24"/>
              </w:rPr>
            </w:pPr>
            <w:r w:rsidRPr="00356059">
              <w:rPr>
                <w:rFonts w:ascii="Times New Roman" w:eastAsiaTheme="majorEastAsia" w:hAnsi="Times New Roman" w:cs="Times New Roman"/>
                <w:b/>
                <w:color w:val="auto"/>
                <w:sz w:val="24"/>
                <w:szCs w:val="24"/>
              </w:rPr>
              <w:t>Collectorate School and College,</w:t>
            </w:r>
          </w:p>
          <w:p w:rsidR="00951DE2" w:rsidRPr="00951DE2" w:rsidRDefault="00356059" w:rsidP="00951DE2">
            <w:pPr>
              <w:spacing w:after="40"/>
              <w:contextualSpacing w:val="0"/>
              <w:outlineLvl w:val="1"/>
              <w:rPr>
                <w:rFonts w:ascii="Times New Roman" w:eastAsiaTheme="majorEastAsia" w:hAnsi="Times New Roman" w:cs="Times New Roman"/>
                <w:b/>
                <w:color w:val="auto"/>
                <w:sz w:val="24"/>
                <w:szCs w:val="24"/>
              </w:rPr>
            </w:pPr>
            <w:r w:rsidRPr="00356059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Rangpur, Bangladesh 5404. </w:t>
            </w:r>
          </w:p>
          <w:p w:rsidR="00951DE2" w:rsidRPr="00951DE2" w:rsidRDefault="00951DE2" w:rsidP="00E67421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51DE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CGPA: 5.00 out of 5.00</w:t>
            </w:r>
          </w:p>
        </w:tc>
      </w:tr>
    </w:tbl>
    <w:p w:rsidR="00951DE2" w:rsidRDefault="00951DE2" w:rsidP="00996AAC">
      <w:pPr>
        <w:pStyle w:val="Heading1"/>
        <w:rPr>
          <w:rFonts w:ascii="Times New Roman" w:hAnsi="Times New Roman" w:cs="Times New Roman"/>
          <w:sz w:val="24"/>
        </w:rPr>
      </w:pPr>
    </w:p>
    <w:p w:rsidR="00A33EF5" w:rsidRDefault="00A33EF5" w:rsidP="00996AAC">
      <w:pPr>
        <w:pStyle w:val="Heading1"/>
        <w:rPr>
          <w:rFonts w:ascii="Times New Roman" w:hAnsi="Times New Roman" w:cs="Times New Roman"/>
          <w:sz w:val="24"/>
        </w:rPr>
      </w:pPr>
      <w:r w:rsidRPr="00A33EF5">
        <w:rPr>
          <w:rFonts w:ascii="Times New Roman" w:hAnsi="Times New Roman" w:cs="Times New Roman"/>
          <w:sz w:val="24"/>
        </w:rPr>
        <w:t>INTERPERSONAL SKILLS</w:t>
      </w:r>
    </w:p>
    <w:tbl>
      <w:tblPr>
        <w:tblStyle w:val="TableGrid"/>
        <w:tblpPr w:leftFromText="180" w:rightFromText="180" w:vertAnchor="text" w:horzAnchor="margin" w:tblpY="107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4410"/>
        <w:gridCol w:w="4950"/>
      </w:tblGrid>
      <w:tr w:rsidR="00951DE2" w:rsidRPr="001D5376" w:rsidTr="00951DE2">
        <w:trPr>
          <w:trHeight w:val="540"/>
        </w:trPr>
        <w:tc>
          <w:tcPr>
            <w:tcW w:w="4410" w:type="dxa"/>
          </w:tcPr>
          <w:p w:rsidR="00951DE2" w:rsidRPr="00E67421" w:rsidRDefault="00951DE2" w:rsidP="00951DE2">
            <w:pPr>
              <w:pStyle w:val="ListBullet"/>
              <w:contextualSpacing w:val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E67421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Extensive IT and computing literacy</w:t>
            </w:r>
          </w:p>
          <w:p w:rsidR="00951DE2" w:rsidRPr="00E67421" w:rsidRDefault="00951DE2" w:rsidP="00951DE2">
            <w:pPr>
              <w:pStyle w:val="ListBullet"/>
              <w:contextualSpacing w:val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E67421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Communication skill and teamwork</w:t>
            </w:r>
          </w:p>
          <w:p w:rsidR="00951DE2" w:rsidRPr="00E67421" w:rsidRDefault="00951DE2" w:rsidP="00951DE2">
            <w:pPr>
              <w:pStyle w:val="ListBullet"/>
              <w:contextualSpacing w:val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E67421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 xml:space="preserve">Time Management and organization </w:t>
            </w:r>
          </w:p>
          <w:p w:rsidR="00951DE2" w:rsidRPr="00E67421" w:rsidRDefault="00951DE2" w:rsidP="00951DE2">
            <w:pPr>
              <w:pStyle w:val="ListBullet"/>
              <w:contextualSpacing w:val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E67421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Highly motivated and energetic</w:t>
            </w:r>
          </w:p>
        </w:tc>
        <w:tc>
          <w:tcPr>
            <w:tcW w:w="4950" w:type="dxa"/>
            <w:tcMar>
              <w:left w:w="360" w:type="dxa"/>
            </w:tcMar>
          </w:tcPr>
          <w:p w:rsidR="00951DE2" w:rsidRPr="00E67421" w:rsidRDefault="00951DE2" w:rsidP="00951DE2">
            <w:pPr>
              <w:pStyle w:val="ListBullet"/>
              <w:contextualSpacing w:val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E67421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Event Management skills</w:t>
            </w:r>
          </w:p>
          <w:p w:rsidR="00951DE2" w:rsidRPr="00E67421" w:rsidRDefault="00951DE2" w:rsidP="00951DE2">
            <w:pPr>
              <w:pStyle w:val="ListBullet"/>
              <w:contextualSpacing w:val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E67421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Experienced in Digital Marketing</w:t>
            </w:r>
          </w:p>
          <w:p w:rsidR="00951DE2" w:rsidRPr="00E67421" w:rsidRDefault="00951DE2" w:rsidP="00951DE2">
            <w:pPr>
              <w:pStyle w:val="ListBullet"/>
              <w:contextualSpacing w:val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E67421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 xml:space="preserve">Adaptability under pressure </w:t>
            </w:r>
          </w:p>
          <w:p w:rsidR="00951DE2" w:rsidRPr="00E67421" w:rsidRDefault="00951DE2" w:rsidP="00951DE2">
            <w:pPr>
              <w:pStyle w:val="ListBullet"/>
              <w:contextualSpacing w:val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E67421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Sales and negotiation management</w:t>
            </w:r>
          </w:p>
        </w:tc>
      </w:tr>
    </w:tbl>
    <w:p w:rsidR="00A33EF5" w:rsidRDefault="00A33EF5" w:rsidP="00996AAC">
      <w:pPr>
        <w:pStyle w:val="Heading1"/>
        <w:rPr>
          <w:rFonts w:ascii="Times New Roman" w:hAnsi="Times New Roman" w:cs="Times New Roman"/>
          <w:sz w:val="24"/>
        </w:rPr>
      </w:pPr>
    </w:p>
    <w:p w:rsidR="00996AAC" w:rsidRPr="00131B3C" w:rsidRDefault="00996AAC" w:rsidP="00996AAC">
      <w:pPr>
        <w:pStyle w:val="Heading1"/>
        <w:rPr>
          <w:rFonts w:ascii="Times New Roman" w:hAnsi="Times New Roman" w:cs="Times New Roman"/>
          <w:sz w:val="24"/>
        </w:rPr>
      </w:pPr>
      <w:r w:rsidRPr="00131B3C">
        <w:rPr>
          <w:rFonts w:ascii="Times New Roman" w:hAnsi="Times New Roman" w:cs="Times New Roman"/>
          <w:sz w:val="24"/>
        </w:rPr>
        <w:t xml:space="preserve">Language and </w:t>
      </w:r>
      <w:r>
        <w:rPr>
          <w:rFonts w:ascii="Times New Roman" w:hAnsi="Times New Roman" w:cs="Times New Roman"/>
          <w:sz w:val="24"/>
        </w:rPr>
        <w:t>Other</w:t>
      </w:r>
      <w:r w:rsidRPr="00131B3C">
        <w:rPr>
          <w:rFonts w:ascii="Times New Roman" w:hAnsi="Times New Roman" w:cs="Times New Roman"/>
          <w:sz w:val="24"/>
        </w:rPr>
        <w:t xml:space="preserve"> Skills 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8370"/>
        <w:gridCol w:w="990"/>
      </w:tblGrid>
      <w:tr w:rsidR="00E67421" w:rsidRPr="00E67421" w:rsidTr="00514CA3">
        <w:tc>
          <w:tcPr>
            <w:tcW w:w="8370" w:type="dxa"/>
          </w:tcPr>
          <w:p w:rsidR="00996AAC" w:rsidRPr="00E67421" w:rsidRDefault="00996AAC" w:rsidP="00490AE8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67421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Language:</w:t>
            </w:r>
            <w:r w:rsidRPr="00E6742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English</w:t>
            </w:r>
            <w:r w:rsidR="00D45B92" w:rsidRPr="00E6742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(Excellent), Bengali (Native)</w:t>
            </w:r>
          </w:p>
          <w:p w:rsidR="00996AAC" w:rsidRPr="00E67421" w:rsidRDefault="00996AAC" w:rsidP="00490AE8">
            <w:pPr>
              <w:pStyle w:val="ListBullet"/>
              <w:spacing w:line="276" w:lineRule="auto"/>
              <w:contextualSpacing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67421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Software:</w:t>
            </w:r>
            <w:r w:rsidRPr="00E6742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567F92" w:rsidRPr="00E6742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MS</w:t>
            </w:r>
            <w:r w:rsidRPr="00E6742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Office</w:t>
            </w:r>
            <w:r w:rsidR="00514CA3" w:rsidRPr="00E6742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Suite, </w:t>
            </w:r>
            <w:r w:rsidR="00567F92" w:rsidRPr="00E6742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</w:t>
            </w:r>
            <w:r w:rsidRPr="00E6742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upply chain</w:t>
            </w:r>
            <w:r w:rsidR="00514CA3" w:rsidRPr="00E6742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and office</w:t>
            </w:r>
            <w:r w:rsidRPr="00E6742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management </w:t>
            </w:r>
            <w:r w:rsidR="00514CA3" w:rsidRPr="00E6742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software</w:t>
            </w:r>
          </w:p>
          <w:p w:rsidR="00996AAC" w:rsidRPr="00E67421" w:rsidRDefault="00996AAC" w:rsidP="00E67421">
            <w:pPr>
              <w:pStyle w:val="ListBullet"/>
              <w:spacing w:line="276" w:lineRule="auto"/>
              <w:contextualSpacing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67421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IT Skill:</w:t>
            </w:r>
            <w:r w:rsidRPr="00E6742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Google Analytics</w:t>
            </w:r>
            <w:r w:rsidR="00514CA3" w:rsidRPr="00E6742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, SM</w:t>
            </w:r>
            <w:r w:rsidRPr="00E6742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management, </w:t>
            </w:r>
            <w:r w:rsidR="00514CA3" w:rsidRPr="00E6742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Digital Marketing</w:t>
            </w:r>
          </w:p>
        </w:tc>
        <w:tc>
          <w:tcPr>
            <w:tcW w:w="990" w:type="dxa"/>
            <w:tcMar>
              <w:left w:w="360" w:type="dxa"/>
            </w:tcMar>
          </w:tcPr>
          <w:p w:rsidR="00996AAC" w:rsidRPr="00E67421" w:rsidRDefault="00996AAC" w:rsidP="00490AE8">
            <w:pPr>
              <w:pStyle w:val="ListBullet"/>
              <w:numPr>
                <w:ilvl w:val="0"/>
                <w:numId w:val="0"/>
              </w:numPr>
              <w:spacing w:line="276" w:lineRule="auto"/>
              <w:contextualSpacing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:rsidR="00996AAC" w:rsidRDefault="00996AAC" w:rsidP="00996AAC">
      <w:pPr>
        <w:rPr>
          <w:rFonts w:ascii="Times New Roman" w:hAnsi="Times New Roman" w:cs="Times New Roman"/>
        </w:rPr>
      </w:pPr>
    </w:p>
    <w:p w:rsidR="00996AAC" w:rsidRDefault="00996AAC" w:rsidP="00996AAC">
      <w:pPr>
        <w:keepNext/>
        <w:keepLines/>
        <w:spacing w:before="400" w:after="200"/>
        <w:contextualSpacing/>
        <w:outlineLvl w:val="0"/>
        <w:rPr>
          <w:rFonts w:ascii="Times New Roman" w:eastAsiaTheme="majorEastAsia" w:hAnsi="Times New Roman" w:cs="Times New Roman"/>
          <w:b/>
          <w:caps/>
          <w:color w:val="262626" w:themeColor="text1" w:themeTint="D9"/>
          <w:sz w:val="24"/>
          <w:szCs w:val="32"/>
        </w:rPr>
      </w:pPr>
      <w:r>
        <w:rPr>
          <w:rFonts w:ascii="Times New Roman" w:eastAsiaTheme="majorEastAsia" w:hAnsi="Times New Roman" w:cs="Times New Roman"/>
          <w:b/>
          <w:caps/>
          <w:color w:val="262626" w:themeColor="text1" w:themeTint="D9"/>
          <w:sz w:val="24"/>
          <w:szCs w:val="32"/>
        </w:rPr>
        <w:t xml:space="preserve">Extracurricular Activities 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7560"/>
        <w:gridCol w:w="1800"/>
      </w:tblGrid>
      <w:tr w:rsidR="00996AAC" w:rsidRPr="00131B3C" w:rsidTr="00490AE8">
        <w:tc>
          <w:tcPr>
            <w:tcW w:w="7560" w:type="dxa"/>
          </w:tcPr>
          <w:p w:rsidR="00996AAC" w:rsidRPr="00E67421" w:rsidRDefault="00996AAC" w:rsidP="00490AE8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67421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Member:</w:t>
            </w:r>
            <w:r w:rsidRPr="00E6742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University of Malaya Business Club (UMBC)</w:t>
            </w:r>
          </w:p>
          <w:p w:rsidR="00996AAC" w:rsidRPr="00E67421" w:rsidRDefault="00996AAC" w:rsidP="00490AE8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67421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Volunteer:</w:t>
            </w:r>
            <w:r w:rsidRPr="00E6742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Entrepreneur’s Initiative UM</w:t>
            </w:r>
            <w:r w:rsidR="00567F92" w:rsidRPr="00E6742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,</w:t>
            </w:r>
            <w:r w:rsidRPr="00E6742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Procheshta Foundation</w:t>
            </w:r>
          </w:p>
          <w:p w:rsidR="00514CA3" w:rsidRPr="006546EC" w:rsidRDefault="00514CA3" w:rsidP="00490AE8">
            <w:pPr>
              <w:pStyle w:val="ListBulle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421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Freelancer:</w:t>
            </w:r>
            <w:r w:rsidR="00D45B92" w:rsidRPr="00E6742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Sports related feature writer and analyst</w:t>
            </w:r>
            <w:r w:rsidRPr="00E6742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, Blogger</w:t>
            </w:r>
          </w:p>
        </w:tc>
        <w:tc>
          <w:tcPr>
            <w:tcW w:w="1800" w:type="dxa"/>
            <w:tcMar>
              <w:left w:w="360" w:type="dxa"/>
            </w:tcMar>
          </w:tcPr>
          <w:p w:rsidR="00996AAC" w:rsidRPr="00131B3C" w:rsidRDefault="00996AAC" w:rsidP="00490AE8">
            <w:pPr>
              <w:pStyle w:val="ListBullet"/>
              <w:numPr>
                <w:ilvl w:val="0"/>
                <w:numId w:val="0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6AAC" w:rsidRPr="00131B3C" w:rsidRDefault="00996AAC" w:rsidP="00996AAC">
      <w:pPr>
        <w:pStyle w:val="Heading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Reference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360"/>
      </w:tblGrid>
      <w:tr w:rsidR="00996AAC" w:rsidRPr="001D5376" w:rsidTr="00490AE8">
        <w:trPr>
          <w:trHeight w:val="2105"/>
        </w:trPr>
        <w:tc>
          <w:tcPr>
            <w:tcW w:w="9360" w:type="dxa"/>
            <w:vAlign w:val="center"/>
          </w:tcPr>
          <w:p w:rsidR="00A33EF5" w:rsidRPr="00DF3432" w:rsidRDefault="00A33EF5" w:rsidP="00A33EF5">
            <w:pPr>
              <w:pStyle w:val="ListBullet"/>
              <w:spacing w:line="276" w:lineRule="auto"/>
              <w:contextualSpacing w:val="0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DF3432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Nasrin Akter </w:t>
            </w: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(Professional) </w:t>
            </w:r>
          </w:p>
          <w:p w:rsidR="00A33EF5" w:rsidRDefault="00A33EF5" w:rsidP="00A33EF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Managing Director, </w:t>
            </w:r>
            <w:r w:rsidR="00514CA3" w:rsidRPr="00E67421">
              <w:rPr>
                <w:rFonts w:ascii="Times New Roman" w:hAnsi="Times New Roman" w:cs="Times New Roman"/>
                <w:sz w:val="24"/>
              </w:rPr>
              <w:t xml:space="preserve">Jim Resources </w:t>
            </w:r>
            <w:r w:rsidR="00E67421" w:rsidRPr="00E67421">
              <w:rPr>
                <w:rFonts w:ascii="Times New Roman" w:hAnsi="Times New Roman" w:cs="Times New Roman"/>
                <w:sz w:val="24"/>
              </w:rPr>
              <w:t xml:space="preserve">Malaysia </w:t>
            </w:r>
            <w:r w:rsidR="00514CA3" w:rsidRPr="00E67421">
              <w:rPr>
                <w:rFonts w:ascii="Times New Roman" w:hAnsi="Times New Roman" w:cs="Times New Roman"/>
                <w:sz w:val="24"/>
              </w:rPr>
              <w:t>Sdn. Bhd.</w:t>
            </w:r>
            <w:r w:rsidR="00514CA3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A33EF5" w:rsidRDefault="00514CA3" w:rsidP="00A33EF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Serdang, Seri Kembangan, Malaysia. </w:t>
            </w:r>
          </w:p>
          <w:p w:rsidR="00A33EF5" w:rsidRDefault="00A33EF5" w:rsidP="00A33EF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  <w:contextualSpacing w:val="0"/>
              <w:rPr>
                <w:rFonts w:ascii="Times New Roman" w:hAnsi="Times New Roman" w:cs="Times New Roman"/>
              </w:rPr>
            </w:pPr>
            <w:r w:rsidRPr="00E67421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</w:rPr>
              <w:t>Email:</w:t>
            </w:r>
            <w:r w:rsidRPr="00E67421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 xml:space="preserve"> </w:t>
            </w:r>
            <w:hyperlink r:id="rId10" w:history="1">
              <w:r w:rsidRPr="00267EF3">
                <w:rPr>
                  <w:rStyle w:val="Hyperlink"/>
                  <w:rFonts w:ascii="Times New Roman" w:hAnsi="Times New Roman" w:cs="Times New Roman"/>
                </w:rPr>
                <w:t>dipaboli2018@gmail.com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:rsidR="00996AAC" w:rsidRDefault="00951DE2" w:rsidP="00951DE2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  <w:contextualSpacing w:val="0"/>
              <w:rPr>
                <w:rFonts w:ascii="Times New Roman" w:hAnsi="Times New Roman" w:cs="Times New Roman"/>
                <w:sz w:val="24"/>
              </w:rPr>
            </w:pPr>
            <w:r w:rsidRPr="00951DE2">
              <w:rPr>
                <w:rFonts w:ascii="Times New Roman" w:hAnsi="Times New Roman" w:cs="Times New Roman"/>
                <w:color w:val="auto"/>
                <w:sz w:val="24"/>
              </w:rPr>
              <w:t xml:space="preserve">H/P: </w:t>
            </w:r>
            <w:r w:rsidRPr="00951DE2">
              <w:rPr>
                <w:rFonts w:ascii="Times New Roman" w:hAnsi="Times New Roman" w:cs="Times New Roman"/>
                <w:sz w:val="24"/>
              </w:rPr>
              <w:t>+60182743704</w:t>
            </w:r>
            <w:r w:rsidR="00A33EF5" w:rsidRPr="00951DE2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951DE2" w:rsidRPr="00951DE2" w:rsidRDefault="00951DE2" w:rsidP="00951DE2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  <w:contextualSpacing w:val="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96AAC" w:rsidRPr="00DF3432" w:rsidRDefault="00996AAC" w:rsidP="00490AE8">
            <w:pPr>
              <w:pStyle w:val="ListBullet"/>
              <w:spacing w:line="276" w:lineRule="auto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DF3432">
              <w:rPr>
                <w:rFonts w:ascii="Times New Roman" w:hAnsi="Times New Roman" w:cs="Times New Roman"/>
                <w:b/>
                <w:color w:val="auto"/>
                <w:sz w:val="24"/>
              </w:rPr>
              <w:t>Dr. Sedigheh Moghavvemi</w:t>
            </w: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 (Academic) </w:t>
            </w:r>
          </w:p>
          <w:p w:rsidR="00996AAC" w:rsidRPr="00E67421" w:rsidRDefault="00996AAC" w:rsidP="00490AE8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E67421">
              <w:rPr>
                <w:rFonts w:ascii="Times New Roman" w:hAnsi="Times New Roman" w:cs="Times New Roman"/>
                <w:sz w:val="24"/>
              </w:rPr>
              <w:t>PhD, University of Malaya.</w:t>
            </w:r>
          </w:p>
          <w:p w:rsidR="00996AAC" w:rsidRPr="000401FA" w:rsidRDefault="00996AAC" w:rsidP="00490AE8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0401FA">
              <w:rPr>
                <w:rFonts w:ascii="Times New Roman" w:hAnsi="Times New Roman" w:cs="Times New Roman"/>
                <w:sz w:val="24"/>
              </w:rPr>
              <w:t xml:space="preserve">Senior Lecturer, </w:t>
            </w:r>
            <w:r>
              <w:rPr>
                <w:rFonts w:ascii="Times New Roman" w:hAnsi="Times New Roman" w:cs="Times New Roman"/>
                <w:sz w:val="24"/>
              </w:rPr>
              <w:t>Department o</w:t>
            </w:r>
            <w:r w:rsidRPr="000401FA">
              <w:rPr>
                <w:rFonts w:ascii="Times New Roman" w:hAnsi="Times New Roman" w:cs="Times New Roman"/>
                <w:sz w:val="24"/>
              </w:rPr>
              <w:t xml:space="preserve">f Operation </w:t>
            </w:r>
            <w:r w:rsidR="001B6939">
              <w:rPr>
                <w:rFonts w:ascii="Times New Roman" w:hAnsi="Times New Roman" w:cs="Times New Roman"/>
                <w:sz w:val="24"/>
              </w:rPr>
              <w:t>&amp;</w:t>
            </w:r>
            <w:r w:rsidRPr="000401FA">
              <w:rPr>
                <w:rFonts w:ascii="Times New Roman" w:hAnsi="Times New Roman" w:cs="Times New Roman"/>
                <w:sz w:val="24"/>
              </w:rPr>
              <w:t xml:space="preserve"> MIS,</w:t>
            </w:r>
          </w:p>
          <w:p w:rsidR="00996AAC" w:rsidRPr="000401FA" w:rsidRDefault="00996AAC" w:rsidP="00356059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Faculty of Business a</w:t>
            </w:r>
            <w:r w:rsidRPr="000401FA">
              <w:rPr>
                <w:rFonts w:ascii="Times New Roman" w:hAnsi="Times New Roman" w:cs="Times New Roman"/>
                <w:sz w:val="24"/>
              </w:rPr>
              <w:t xml:space="preserve">nd Accountancy, University of Malaya, Malaysia. </w:t>
            </w:r>
          </w:p>
          <w:p w:rsidR="00996AAC" w:rsidRDefault="00996AAC" w:rsidP="00951DE2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E67421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</w:rPr>
              <w:t>E-mail:</w:t>
            </w:r>
            <w:r w:rsidRPr="00E67421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 xml:space="preserve"> </w:t>
            </w:r>
            <w:hyperlink r:id="rId11" w:history="1">
              <w:r w:rsidRPr="00005016">
                <w:rPr>
                  <w:rStyle w:val="Hyperlink"/>
                  <w:rFonts w:ascii="Times New Roman" w:hAnsi="Times New Roman" w:cs="Times New Roman"/>
                  <w:sz w:val="24"/>
                </w:rPr>
                <w:t>sedigheh@um.edu.my</w:t>
              </w:r>
            </w:hyperlink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951DE2" w:rsidRDefault="00951DE2" w:rsidP="00951DE2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996AAC" w:rsidRPr="00DF3432" w:rsidRDefault="00996AAC" w:rsidP="00490AE8">
            <w:pPr>
              <w:pStyle w:val="ListBullet"/>
              <w:spacing w:line="276" w:lineRule="auto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DF3432">
              <w:rPr>
                <w:rFonts w:ascii="Times New Roman" w:hAnsi="Times New Roman" w:cs="Times New Roman"/>
                <w:b/>
                <w:color w:val="auto"/>
                <w:sz w:val="24"/>
              </w:rPr>
              <w:t>Dr. Amrul Asraf Mohd Any</w:t>
            </w: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 (Academic)</w:t>
            </w:r>
          </w:p>
          <w:p w:rsidR="00996AAC" w:rsidRPr="00E67421" w:rsidRDefault="00996AAC" w:rsidP="00490AE8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E67421">
              <w:rPr>
                <w:rFonts w:ascii="Times New Roman" w:hAnsi="Times New Roman" w:cs="Times New Roman"/>
                <w:sz w:val="24"/>
              </w:rPr>
              <w:t>PhD, University of Nottingham</w:t>
            </w:r>
          </w:p>
          <w:p w:rsidR="00996AAC" w:rsidRDefault="00996AAC" w:rsidP="00490AE8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0401FA">
              <w:rPr>
                <w:rFonts w:ascii="Times New Roman" w:hAnsi="Times New Roman" w:cs="Times New Roman"/>
                <w:sz w:val="24"/>
              </w:rPr>
              <w:t xml:space="preserve">Senior Lecturer, Department of Marketing,  </w:t>
            </w:r>
          </w:p>
          <w:p w:rsidR="00996AAC" w:rsidRDefault="00996AAC" w:rsidP="00490AE8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0401FA">
              <w:rPr>
                <w:rFonts w:ascii="Times New Roman" w:hAnsi="Times New Roman" w:cs="Times New Roman"/>
                <w:sz w:val="24"/>
              </w:rPr>
              <w:t xml:space="preserve">Faculty of Business &amp; Accountancy 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0401FA">
              <w:rPr>
                <w:rFonts w:ascii="Times New Roman" w:hAnsi="Times New Roman" w:cs="Times New Roman"/>
                <w:sz w:val="24"/>
              </w:rPr>
              <w:t>University of Malaya, Malaysia</w:t>
            </w:r>
          </w:p>
          <w:p w:rsidR="00996AAC" w:rsidRDefault="00996AAC" w:rsidP="00490AE8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E67421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</w:rPr>
              <w:t xml:space="preserve">E-mail: </w:t>
            </w:r>
            <w:hyperlink r:id="rId12" w:history="1">
              <w:r w:rsidRPr="00005016">
                <w:rPr>
                  <w:rStyle w:val="Hyperlink"/>
                  <w:rFonts w:ascii="Times New Roman" w:hAnsi="Times New Roman" w:cs="Times New Roman"/>
                  <w:sz w:val="24"/>
                </w:rPr>
                <w:t>amrul_asraf@um.edu.my</w:t>
              </w:r>
            </w:hyperlink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1B6939" w:rsidRPr="001843DD" w:rsidRDefault="001B6939" w:rsidP="00490AE8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</w:rPr>
              <w:t>Office: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B6939">
              <w:rPr>
                <w:rFonts w:ascii="Times New Roman" w:hAnsi="Times New Roman" w:cs="Times New Roman"/>
                <w:sz w:val="24"/>
              </w:rPr>
              <w:t>+60379673963</w:t>
            </w:r>
          </w:p>
        </w:tc>
      </w:tr>
    </w:tbl>
    <w:p w:rsidR="00DF3432" w:rsidRPr="002F03EA" w:rsidRDefault="00DF3432" w:rsidP="009F38C2">
      <w:pPr>
        <w:pStyle w:val="ListBullet"/>
        <w:numPr>
          <w:ilvl w:val="0"/>
          <w:numId w:val="0"/>
        </w:numPr>
        <w:spacing w:line="276" w:lineRule="auto"/>
        <w:ind w:left="360"/>
        <w:rPr>
          <w:rFonts w:ascii="Times New Roman" w:hAnsi="Times New Roman" w:cs="Times New Roman"/>
          <w:sz w:val="2"/>
          <w:szCs w:val="2"/>
        </w:rPr>
      </w:pPr>
    </w:p>
    <w:sectPr w:rsidR="00DF3432" w:rsidRPr="002F03EA" w:rsidSect="005A1B10">
      <w:footerReference w:type="default" r:id="rId13"/>
      <w:headerReference w:type="first" r:id="rId14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B26" w:rsidRDefault="00A90B26" w:rsidP="0068194B">
      <w:r>
        <w:separator/>
      </w:r>
    </w:p>
    <w:p w:rsidR="00A90B26" w:rsidRDefault="00A90B26"/>
    <w:p w:rsidR="00A90B26" w:rsidRDefault="00A90B26"/>
  </w:endnote>
  <w:endnote w:type="continuationSeparator" w:id="0">
    <w:p w:rsidR="00A90B26" w:rsidRDefault="00A90B26" w:rsidP="0068194B">
      <w:r>
        <w:continuationSeparator/>
      </w:r>
    </w:p>
    <w:p w:rsidR="00A90B26" w:rsidRDefault="00A90B26"/>
    <w:p w:rsidR="00A90B26" w:rsidRDefault="00A90B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21BD" w:rsidRDefault="00F621B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3F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B26" w:rsidRDefault="00A90B26" w:rsidP="0068194B">
      <w:r>
        <w:separator/>
      </w:r>
    </w:p>
    <w:p w:rsidR="00A90B26" w:rsidRDefault="00A90B26"/>
    <w:p w:rsidR="00A90B26" w:rsidRDefault="00A90B26"/>
  </w:footnote>
  <w:footnote w:type="continuationSeparator" w:id="0">
    <w:p w:rsidR="00A90B26" w:rsidRDefault="00A90B26" w:rsidP="0068194B">
      <w:r>
        <w:continuationSeparator/>
      </w:r>
    </w:p>
    <w:p w:rsidR="00A90B26" w:rsidRDefault="00A90B26"/>
    <w:p w:rsidR="00A90B26" w:rsidRDefault="00A90B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1BD" w:rsidRPr="004E01EB" w:rsidRDefault="00F621BD" w:rsidP="005A1B10">
    <w:pPr>
      <w:pStyle w:val="Header"/>
    </w:pPr>
    <w:r w:rsidRPr="004E01EB">
      <w:rPr>
        <w:noProof/>
        <w:lang w:bidi="b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931782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530"/>
        </w:tabs>
        <w:ind w:left="153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150CCB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AC06EAD"/>
    <w:multiLevelType w:val="hybridMultilevel"/>
    <w:tmpl w:val="57CA4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7516FC8"/>
    <w:multiLevelType w:val="hybridMultilevel"/>
    <w:tmpl w:val="2CB68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62E18"/>
    <w:multiLevelType w:val="hybridMultilevel"/>
    <w:tmpl w:val="2E165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4764774"/>
    <w:multiLevelType w:val="hybridMultilevel"/>
    <w:tmpl w:val="D1EE2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452828"/>
    <w:multiLevelType w:val="hybridMultilevel"/>
    <w:tmpl w:val="6466F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3"/>
  </w:num>
  <w:num w:numId="16">
    <w:abstractNumId w:val="17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76"/>
    <w:rsid w:val="000001EF"/>
    <w:rsid w:val="00007322"/>
    <w:rsid w:val="00007728"/>
    <w:rsid w:val="00024584"/>
    <w:rsid w:val="00024730"/>
    <w:rsid w:val="000401FA"/>
    <w:rsid w:val="00041CE3"/>
    <w:rsid w:val="000477C0"/>
    <w:rsid w:val="0005316E"/>
    <w:rsid w:val="00055E95"/>
    <w:rsid w:val="0007021F"/>
    <w:rsid w:val="000B2BA5"/>
    <w:rsid w:val="000F2F8C"/>
    <w:rsid w:val="000F5D72"/>
    <w:rsid w:val="000F687F"/>
    <w:rsid w:val="0010006E"/>
    <w:rsid w:val="0010224B"/>
    <w:rsid w:val="001045A8"/>
    <w:rsid w:val="00114A91"/>
    <w:rsid w:val="00131B3C"/>
    <w:rsid w:val="00134A31"/>
    <w:rsid w:val="001427E1"/>
    <w:rsid w:val="001558DD"/>
    <w:rsid w:val="00163668"/>
    <w:rsid w:val="00171566"/>
    <w:rsid w:val="00174676"/>
    <w:rsid w:val="001755A8"/>
    <w:rsid w:val="00184014"/>
    <w:rsid w:val="001843DD"/>
    <w:rsid w:val="00192008"/>
    <w:rsid w:val="001B6939"/>
    <w:rsid w:val="001C0E68"/>
    <w:rsid w:val="001C4B6F"/>
    <w:rsid w:val="001D0BF1"/>
    <w:rsid w:val="001D5376"/>
    <w:rsid w:val="001E3120"/>
    <w:rsid w:val="001E7E0C"/>
    <w:rsid w:val="001F0BB0"/>
    <w:rsid w:val="001F4E6D"/>
    <w:rsid w:val="001F6140"/>
    <w:rsid w:val="00203573"/>
    <w:rsid w:val="0020597D"/>
    <w:rsid w:val="00207949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5720"/>
    <w:rsid w:val="00294998"/>
    <w:rsid w:val="00297F18"/>
    <w:rsid w:val="002A1945"/>
    <w:rsid w:val="002B2958"/>
    <w:rsid w:val="002B3FC8"/>
    <w:rsid w:val="002D23C5"/>
    <w:rsid w:val="002D6137"/>
    <w:rsid w:val="002E4122"/>
    <w:rsid w:val="002E6C70"/>
    <w:rsid w:val="002E7E61"/>
    <w:rsid w:val="002F03EA"/>
    <w:rsid w:val="002F05E5"/>
    <w:rsid w:val="002F254D"/>
    <w:rsid w:val="002F30E4"/>
    <w:rsid w:val="00307140"/>
    <w:rsid w:val="00316DFF"/>
    <w:rsid w:val="00316E63"/>
    <w:rsid w:val="00325B57"/>
    <w:rsid w:val="003319B6"/>
    <w:rsid w:val="00336056"/>
    <w:rsid w:val="003544E1"/>
    <w:rsid w:val="00356059"/>
    <w:rsid w:val="003622E3"/>
    <w:rsid w:val="00366398"/>
    <w:rsid w:val="003673AB"/>
    <w:rsid w:val="003816CE"/>
    <w:rsid w:val="003A0632"/>
    <w:rsid w:val="003A0F45"/>
    <w:rsid w:val="003A30E5"/>
    <w:rsid w:val="003A6ADF"/>
    <w:rsid w:val="003B5928"/>
    <w:rsid w:val="003D380F"/>
    <w:rsid w:val="003E160D"/>
    <w:rsid w:val="003E774D"/>
    <w:rsid w:val="003F1D5F"/>
    <w:rsid w:val="00401BBC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1622"/>
    <w:rsid w:val="00513E2A"/>
    <w:rsid w:val="00514CA3"/>
    <w:rsid w:val="00566A35"/>
    <w:rsid w:val="0056701E"/>
    <w:rsid w:val="00567F92"/>
    <w:rsid w:val="005740D7"/>
    <w:rsid w:val="00592910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5F6AEF"/>
    <w:rsid w:val="0062312F"/>
    <w:rsid w:val="00624780"/>
    <w:rsid w:val="00625F2C"/>
    <w:rsid w:val="00637B17"/>
    <w:rsid w:val="006546EC"/>
    <w:rsid w:val="006575E0"/>
    <w:rsid w:val="006618E9"/>
    <w:rsid w:val="0068194B"/>
    <w:rsid w:val="00692703"/>
    <w:rsid w:val="006A1962"/>
    <w:rsid w:val="006B5D48"/>
    <w:rsid w:val="006B7D7B"/>
    <w:rsid w:val="006C1A5E"/>
    <w:rsid w:val="006C3FE1"/>
    <w:rsid w:val="006E1507"/>
    <w:rsid w:val="00711C6E"/>
    <w:rsid w:val="00712D8B"/>
    <w:rsid w:val="00714DFE"/>
    <w:rsid w:val="007273B7"/>
    <w:rsid w:val="00733E0A"/>
    <w:rsid w:val="0074403D"/>
    <w:rsid w:val="00746D44"/>
    <w:rsid w:val="007534B9"/>
    <w:rsid w:val="007538DC"/>
    <w:rsid w:val="00757803"/>
    <w:rsid w:val="00760EDA"/>
    <w:rsid w:val="00773DA7"/>
    <w:rsid w:val="0079206B"/>
    <w:rsid w:val="00796076"/>
    <w:rsid w:val="007A58D9"/>
    <w:rsid w:val="007B5ADB"/>
    <w:rsid w:val="007C0566"/>
    <w:rsid w:val="007C606B"/>
    <w:rsid w:val="007E6A61"/>
    <w:rsid w:val="007F6455"/>
    <w:rsid w:val="00801140"/>
    <w:rsid w:val="00803404"/>
    <w:rsid w:val="008211F7"/>
    <w:rsid w:val="00834955"/>
    <w:rsid w:val="00855B59"/>
    <w:rsid w:val="00860461"/>
    <w:rsid w:val="0086487C"/>
    <w:rsid w:val="00870B20"/>
    <w:rsid w:val="008829F8"/>
    <w:rsid w:val="00885897"/>
    <w:rsid w:val="0089127D"/>
    <w:rsid w:val="008A6538"/>
    <w:rsid w:val="008C7056"/>
    <w:rsid w:val="008D2A56"/>
    <w:rsid w:val="008F3B14"/>
    <w:rsid w:val="00901899"/>
    <w:rsid w:val="0090344B"/>
    <w:rsid w:val="00905715"/>
    <w:rsid w:val="0091321E"/>
    <w:rsid w:val="00913946"/>
    <w:rsid w:val="009227E9"/>
    <w:rsid w:val="009236D4"/>
    <w:rsid w:val="0092726B"/>
    <w:rsid w:val="009333C4"/>
    <w:rsid w:val="009361BA"/>
    <w:rsid w:val="00944BD4"/>
    <w:rsid w:val="00944F78"/>
    <w:rsid w:val="009510E7"/>
    <w:rsid w:val="00951DE2"/>
    <w:rsid w:val="00952C89"/>
    <w:rsid w:val="009571D8"/>
    <w:rsid w:val="009650EA"/>
    <w:rsid w:val="0097253B"/>
    <w:rsid w:val="0097790C"/>
    <w:rsid w:val="0098506E"/>
    <w:rsid w:val="00986D6F"/>
    <w:rsid w:val="00996AAC"/>
    <w:rsid w:val="009A44CE"/>
    <w:rsid w:val="009C4DFC"/>
    <w:rsid w:val="009D44F8"/>
    <w:rsid w:val="009E1ABD"/>
    <w:rsid w:val="009E3160"/>
    <w:rsid w:val="009F220C"/>
    <w:rsid w:val="009F38C2"/>
    <w:rsid w:val="009F3B05"/>
    <w:rsid w:val="009F4931"/>
    <w:rsid w:val="00A14534"/>
    <w:rsid w:val="00A16DAA"/>
    <w:rsid w:val="00A24162"/>
    <w:rsid w:val="00A25023"/>
    <w:rsid w:val="00A270EA"/>
    <w:rsid w:val="00A33EF5"/>
    <w:rsid w:val="00A34BA2"/>
    <w:rsid w:val="00A36F27"/>
    <w:rsid w:val="00A42E32"/>
    <w:rsid w:val="00A46E63"/>
    <w:rsid w:val="00A51DC5"/>
    <w:rsid w:val="00A53DE1"/>
    <w:rsid w:val="00A615E1"/>
    <w:rsid w:val="00A755E8"/>
    <w:rsid w:val="00A90B26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196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3F32"/>
    <w:rsid w:val="00C779DA"/>
    <w:rsid w:val="00C814F7"/>
    <w:rsid w:val="00C90D1E"/>
    <w:rsid w:val="00C96078"/>
    <w:rsid w:val="00CA4B4D"/>
    <w:rsid w:val="00CB35C3"/>
    <w:rsid w:val="00CC5A12"/>
    <w:rsid w:val="00CD323D"/>
    <w:rsid w:val="00CE4030"/>
    <w:rsid w:val="00CE64B3"/>
    <w:rsid w:val="00CF1A49"/>
    <w:rsid w:val="00D0630C"/>
    <w:rsid w:val="00D243A9"/>
    <w:rsid w:val="00D305E5"/>
    <w:rsid w:val="00D37CD3"/>
    <w:rsid w:val="00D45B92"/>
    <w:rsid w:val="00D66A52"/>
    <w:rsid w:val="00D66EFA"/>
    <w:rsid w:val="00D72A2D"/>
    <w:rsid w:val="00D9521A"/>
    <w:rsid w:val="00DA29C1"/>
    <w:rsid w:val="00DA3914"/>
    <w:rsid w:val="00DA59AA"/>
    <w:rsid w:val="00DB6915"/>
    <w:rsid w:val="00DB7E1E"/>
    <w:rsid w:val="00DC1B78"/>
    <w:rsid w:val="00DC2A2F"/>
    <w:rsid w:val="00DC600B"/>
    <w:rsid w:val="00DD4DAA"/>
    <w:rsid w:val="00DE0FAA"/>
    <w:rsid w:val="00DE136D"/>
    <w:rsid w:val="00DE6534"/>
    <w:rsid w:val="00DF3432"/>
    <w:rsid w:val="00DF4D6C"/>
    <w:rsid w:val="00E01923"/>
    <w:rsid w:val="00E14498"/>
    <w:rsid w:val="00E2397A"/>
    <w:rsid w:val="00E254DB"/>
    <w:rsid w:val="00E300FC"/>
    <w:rsid w:val="00E362DB"/>
    <w:rsid w:val="00E5632B"/>
    <w:rsid w:val="00E67421"/>
    <w:rsid w:val="00E70240"/>
    <w:rsid w:val="00E71E6B"/>
    <w:rsid w:val="00E7474E"/>
    <w:rsid w:val="00E81CC5"/>
    <w:rsid w:val="00E85A87"/>
    <w:rsid w:val="00E85B4A"/>
    <w:rsid w:val="00E9528E"/>
    <w:rsid w:val="00EA45E6"/>
    <w:rsid w:val="00EA5099"/>
    <w:rsid w:val="00EB18DE"/>
    <w:rsid w:val="00EC1351"/>
    <w:rsid w:val="00EC4CBF"/>
    <w:rsid w:val="00EE2CA8"/>
    <w:rsid w:val="00EF17E8"/>
    <w:rsid w:val="00EF51D9"/>
    <w:rsid w:val="00EF72A3"/>
    <w:rsid w:val="00F130DD"/>
    <w:rsid w:val="00F24884"/>
    <w:rsid w:val="00F476C4"/>
    <w:rsid w:val="00F61DF9"/>
    <w:rsid w:val="00F621BD"/>
    <w:rsid w:val="00F659DA"/>
    <w:rsid w:val="00F81960"/>
    <w:rsid w:val="00F868FD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D2E57"/>
  <w15:docId w15:val="{8088287A-D7C1-4B58-8931-AB5F7A53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10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432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jolyahmed@yahoo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mrul_asraf@um.edu.m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edigheh@um.edu.m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dipaboli2018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46D3253937427785D1C6FE8705B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94112-7F5F-4E5A-BEE3-AC1E64ED6056}"/>
      </w:docPartPr>
      <w:docPartBody>
        <w:p w:rsidR="00264299" w:rsidRDefault="00DB779D" w:rsidP="00DB779D">
          <w:pPr>
            <w:pStyle w:val="CC46D3253937427785D1C6FE8705B02D"/>
          </w:pPr>
          <w:r w:rsidRPr="00CF1A49">
            <w:t>Email</w:t>
          </w:r>
        </w:p>
      </w:docPartBody>
    </w:docPart>
    <w:docPart>
      <w:docPartPr>
        <w:name w:val="75A0772C523F4C9B99EC2A6C37BB4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0D415-DE5F-42BB-ACA6-5BD7993C7960}"/>
      </w:docPartPr>
      <w:docPartBody>
        <w:p w:rsidR="00264299" w:rsidRDefault="00DB779D" w:rsidP="00DB779D">
          <w:pPr>
            <w:pStyle w:val="75A0772C523F4C9B99EC2A6C37BB4F5A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687"/>
    <w:rsid w:val="00057A55"/>
    <w:rsid w:val="000C4BF9"/>
    <w:rsid w:val="000E16E2"/>
    <w:rsid w:val="00151709"/>
    <w:rsid w:val="001D163C"/>
    <w:rsid w:val="00237513"/>
    <w:rsid w:val="00264299"/>
    <w:rsid w:val="003E38C6"/>
    <w:rsid w:val="00404865"/>
    <w:rsid w:val="0041595C"/>
    <w:rsid w:val="004A526E"/>
    <w:rsid w:val="00521FD3"/>
    <w:rsid w:val="00526E92"/>
    <w:rsid w:val="00567687"/>
    <w:rsid w:val="005A6B4E"/>
    <w:rsid w:val="00693ED6"/>
    <w:rsid w:val="006B1721"/>
    <w:rsid w:val="007561A9"/>
    <w:rsid w:val="00910316"/>
    <w:rsid w:val="00B0785F"/>
    <w:rsid w:val="00B64DB3"/>
    <w:rsid w:val="00BF0C6B"/>
    <w:rsid w:val="00D46823"/>
    <w:rsid w:val="00DB779D"/>
    <w:rsid w:val="00E56E19"/>
    <w:rsid w:val="00E6518C"/>
    <w:rsid w:val="00FE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6F1BD200834B4AA599318CB2A2CC97">
    <w:name w:val="026F1BD200834B4AA599318CB2A2CC9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CD7E928252F464293EEDB0BCBE559EA">
    <w:name w:val="3CD7E928252F464293EEDB0BCBE559EA"/>
  </w:style>
  <w:style w:type="paragraph" w:customStyle="1" w:styleId="BF5D234ECE244618A6A5A1FF000CB5CB">
    <w:name w:val="BF5D234ECE244618A6A5A1FF000CB5CB"/>
  </w:style>
  <w:style w:type="paragraph" w:customStyle="1" w:styleId="8B4D93E86D8D4ABB9B7001D99E5758E3">
    <w:name w:val="8B4D93E86D8D4ABB9B7001D99E5758E3"/>
  </w:style>
  <w:style w:type="paragraph" w:customStyle="1" w:styleId="1BD552F623174829BAF37A1E66082617">
    <w:name w:val="1BD552F623174829BAF37A1E66082617"/>
  </w:style>
  <w:style w:type="paragraph" w:customStyle="1" w:styleId="F0D18619FD54493B819AB40556EF2B60">
    <w:name w:val="F0D18619FD54493B819AB40556EF2B60"/>
  </w:style>
  <w:style w:type="paragraph" w:customStyle="1" w:styleId="4692EF9DA96A4128A27EBF31D1E988F2">
    <w:name w:val="4692EF9DA96A4128A27EBF31D1E988F2"/>
  </w:style>
  <w:style w:type="paragraph" w:customStyle="1" w:styleId="9285A69374024EE68A22262C79700F6C">
    <w:name w:val="9285A69374024EE68A22262C79700F6C"/>
  </w:style>
  <w:style w:type="paragraph" w:customStyle="1" w:styleId="E49DCDC5986743A9869F694EF8F5BC43">
    <w:name w:val="E49DCDC5986743A9869F694EF8F5BC43"/>
  </w:style>
  <w:style w:type="paragraph" w:customStyle="1" w:styleId="22CD69EED7264B48932D7A63299220FB">
    <w:name w:val="22CD69EED7264B48932D7A63299220FB"/>
  </w:style>
  <w:style w:type="paragraph" w:customStyle="1" w:styleId="CE2095855A7A4E80B083292ED42D2D68">
    <w:name w:val="CE2095855A7A4E80B083292ED42D2D68"/>
  </w:style>
  <w:style w:type="paragraph" w:customStyle="1" w:styleId="39938D71DAB149F99B1F7AB399562207">
    <w:name w:val="39938D71DAB149F99B1F7AB399562207"/>
  </w:style>
  <w:style w:type="paragraph" w:customStyle="1" w:styleId="A2EA71773616442CAB9CCFCEE8628283">
    <w:name w:val="A2EA71773616442CAB9CCFCEE8628283"/>
  </w:style>
  <w:style w:type="paragraph" w:customStyle="1" w:styleId="D281D80A115240B38C6DE80B8DA63B66">
    <w:name w:val="D281D80A115240B38C6DE80B8DA63B66"/>
  </w:style>
  <w:style w:type="paragraph" w:customStyle="1" w:styleId="ED893C8CBCE642BEAF18A57DB2CB3744">
    <w:name w:val="ED893C8CBCE642BEAF18A57DB2CB374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9BF3F1A7A7A434DB5965071A9CEF2AD">
    <w:name w:val="F9BF3F1A7A7A434DB5965071A9CEF2AD"/>
  </w:style>
  <w:style w:type="paragraph" w:customStyle="1" w:styleId="2798F101764A476EAA8537502096EBB8">
    <w:name w:val="2798F101764A476EAA8537502096EBB8"/>
  </w:style>
  <w:style w:type="paragraph" w:customStyle="1" w:styleId="70669CD3A9E94D53B9B4A42830E8ED77">
    <w:name w:val="70669CD3A9E94D53B9B4A42830E8ED77"/>
  </w:style>
  <w:style w:type="paragraph" w:customStyle="1" w:styleId="3C1030EF33544BF0AB855DEDF2C2A6FF">
    <w:name w:val="3C1030EF33544BF0AB855DEDF2C2A6FF"/>
  </w:style>
  <w:style w:type="paragraph" w:customStyle="1" w:styleId="28A2848662974A50A0AE8C194E4E9725">
    <w:name w:val="28A2848662974A50A0AE8C194E4E9725"/>
  </w:style>
  <w:style w:type="paragraph" w:customStyle="1" w:styleId="5BD05F4994AE4F4FA8AC3AA9D2A12DE5">
    <w:name w:val="5BD05F4994AE4F4FA8AC3AA9D2A12DE5"/>
  </w:style>
  <w:style w:type="paragraph" w:customStyle="1" w:styleId="3075592B8A064FE180F8A2958DEC8AE8">
    <w:name w:val="3075592B8A064FE180F8A2958DEC8AE8"/>
  </w:style>
  <w:style w:type="paragraph" w:customStyle="1" w:styleId="858F21748BAD4F5E8CF9F5A4CB32A3DF">
    <w:name w:val="858F21748BAD4F5E8CF9F5A4CB32A3DF"/>
  </w:style>
  <w:style w:type="paragraph" w:customStyle="1" w:styleId="0D5E46B72C41488AA7AE5EC9BCA31F56">
    <w:name w:val="0D5E46B72C41488AA7AE5EC9BCA31F56"/>
  </w:style>
  <w:style w:type="paragraph" w:customStyle="1" w:styleId="FFC8FE665568442AB6821930BF28CF86">
    <w:name w:val="FFC8FE665568442AB6821930BF28CF86"/>
  </w:style>
  <w:style w:type="paragraph" w:customStyle="1" w:styleId="9C01E0C9CE444ABC95468431A362446E">
    <w:name w:val="9C01E0C9CE444ABC95468431A362446E"/>
  </w:style>
  <w:style w:type="paragraph" w:customStyle="1" w:styleId="1419CC9825DD46E1BEB851EB6EFB0FEC">
    <w:name w:val="1419CC9825DD46E1BEB851EB6EFB0FEC"/>
  </w:style>
  <w:style w:type="paragraph" w:customStyle="1" w:styleId="244D541AF8C142FFBA94AC111C158632">
    <w:name w:val="244D541AF8C142FFBA94AC111C158632"/>
  </w:style>
  <w:style w:type="paragraph" w:customStyle="1" w:styleId="F1FC1F585C504AAD87E6BB2FDE44DF0E">
    <w:name w:val="F1FC1F585C504AAD87E6BB2FDE44DF0E"/>
  </w:style>
  <w:style w:type="paragraph" w:customStyle="1" w:styleId="6434B2AD3BE34331AF0AD38E50A86EC8">
    <w:name w:val="6434B2AD3BE34331AF0AD38E50A86EC8"/>
  </w:style>
  <w:style w:type="paragraph" w:customStyle="1" w:styleId="593B2C6BB0DC47BA84B4CE15163E7589">
    <w:name w:val="593B2C6BB0DC47BA84B4CE15163E7589"/>
  </w:style>
  <w:style w:type="paragraph" w:customStyle="1" w:styleId="1778F1DB6E62484FA2CB31270ACD0EF6">
    <w:name w:val="1778F1DB6E62484FA2CB31270ACD0EF6"/>
  </w:style>
  <w:style w:type="paragraph" w:customStyle="1" w:styleId="93DB0861AF81450B9AED54AAB32643C6">
    <w:name w:val="93DB0861AF81450B9AED54AAB32643C6"/>
  </w:style>
  <w:style w:type="paragraph" w:customStyle="1" w:styleId="7E8273757D854834AB8788EDAA22C9A2">
    <w:name w:val="7E8273757D854834AB8788EDAA22C9A2"/>
  </w:style>
  <w:style w:type="paragraph" w:customStyle="1" w:styleId="4AA5B8ABA742439EA08E82FEB659DA79">
    <w:name w:val="4AA5B8ABA742439EA08E82FEB659DA79"/>
  </w:style>
  <w:style w:type="paragraph" w:customStyle="1" w:styleId="A93862ECA9A648BAB41BADE8EF60C031">
    <w:name w:val="A93862ECA9A648BAB41BADE8EF60C031"/>
  </w:style>
  <w:style w:type="paragraph" w:customStyle="1" w:styleId="9799671EE9734588AA4549590B5A5822">
    <w:name w:val="9799671EE9734588AA4549590B5A5822"/>
  </w:style>
  <w:style w:type="paragraph" w:customStyle="1" w:styleId="3BA4AABD4E194352A8DD1CDF4EE1E8D2">
    <w:name w:val="3BA4AABD4E194352A8DD1CDF4EE1E8D2"/>
  </w:style>
  <w:style w:type="paragraph" w:customStyle="1" w:styleId="80F8AE9493794BF7ABD879ACB3E6EBC1">
    <w:name w:val="80F8AE9493794BF7ABD879ACB3E6EBC1"/>
  </w:style>
  <w:style w:type="paragraph" w:customStyle="1" w:styleId="4183A0F3427C4FC3800C5EFBE054977C">
    <w:name w:val="4183A0F3427C4FC3800C5EFBE054977C"/>
  </w:style>
  <w:style w:type="paragraph" w:customStyle="1" w:styleId="5CEA010C4D314AD4933AE3E102EACEC4">
    <w:name w:val="5CEA010C4D314AD4933AE3E102EACEC4"/>
  </w:style>
  <w:style w:type="paragraph" w:customStyle="1" w:styleId="4E4A82AC262849028E9D0F0DFDB712B0">
    <w:name w:val="4E4A82AC262849028E9D0F0DFDB712B0"/>
    <w:rsid w:val="00FE2D40"/>
  </w:style>
  <w:style w:type="paragraph" w:customStyle="1" w:styleId="2926144E1E504FE7A425F57050CA708F">
    <w:name w:val="2926144E1E504FE7A425F57050CA708F"/>
    <w:rsid w:val="00FE2D40"/>
  </w:style>
  <w:style w:type="paragraph" w:customStyle="1" w:styleId="5E52968F44E4434EB1DB43440A4C450A">
    <w:name w:val="5E52968F44E4434EB1DB43440A4C450A"/>
    <w:rsid w:val="00237513"/>
  </w:style>
  <w:style w:type="paragraph" w:customStyle="1" w:styleId="2F7DE69972614FC5A12B53085CDDBA96">
    <w:name w:val="2F7DE69972614FC5A12B53085CDDBA96"/>
    <w:rsid w:val="00237513"/>
  </w:style>
  <w:style w:type="paragraph" w:customStyle="1" w:styleId="54ED6CAE9CD4417B9768E6BF7BD0355B">
    <w:name w:val="54ED6CAE9CD4417B9768E6BF7BD0355B"/>
    <w:rsid w:val="00DB779D"/>
  </w:style>
  <w:style w:type="paragraph" w:customStyle="1" w:styleId="45BA6E2FC1774F80A3CC98F0E356CFBB">
    <w:name w:val="45BA6E2FC1774F80A3CC98F0E356CFBB"/>
    <w:rsid w:val="00DB779D"/>
  </w:style>
  <w:style w:type="paragraph" w:customStyle="1" w:styleId="DA9A2B637D1A467EBDE829A24CA392C2">
    <w:name w:val="DA9A2B637D1A467EBDE829A24CA392C2"/>
    <w:rsid w:val="00DB779D"/>
  </w:style>
  <w:style w:type="paragraph" w:customStyle="1" w:styleId="DDC2321DF5884568BB67721ED3EB4762">
    <w:name w:val="DDC2321DF5884568BB67721ED3EB4762"/>
    <w:rsid w:val="00DB779D"/>
  </w:style>
  <w:style w:type="paragraph" w:customStyle="1" w:styleId="234E4404252945E4BBB05CA7ECDA18F8">
    <w:name w:val="234E4404252945E4BBB05CA7ECDA18F8"/>
    <w:rsid w:val="00DB779D"/>
  </w:style>
  <w:style w:type="paragraph" w:customStyle="1" w:styleId="23872D3ABAAF4FCBB347F513D59C6CE6">
    <w:name w:val="23872D3ABAAF4FCBB347F513D59C6CE6"/>
    <w:rsid w:val="00DB779D"/>
  </w:style>
  <w:style w:type="paragraph" w:customStyle="1" w:styleId="E19135F093C44FB4A4E4874B4EE9E4C7">
    <w:name w:val="E19135F093C44FB4A4E4874B4EE9E4C7"/>
    <w:rsid w:val="00DB779D"/>
  </w:style>
  <w:style w:type="paragraph" w:customStyle="1" w:styleId="52B40C586D3540C48F6673C7660C4FA5">
    <w:name w:val="52B40C586D3540C48F6673C7660C4FA5"/>
    <w:rsid w:val="00DB779D"/>
  </w:style>
  <w:style w:type="paragraph" w:customStyle="1" w:styleId="935A917951FB4F02B321DA2E39CA683E">
    <w:name w:val="935A917951FB4F02B321DA2E39CA683E"/>
    <w:rsid w:val="00DB779D"/>
  </w:style>
  <w:style w:type="paragraph" w:customStyle="1" w:styleId="24DBF82C2F37494AAD16E35583B9A733">
    <w:name w:val="24DBF82C2F37494AAD16E35583B9A733"/>
    <w:rsid w:val="00DB779D"/>
  </w:style>
  <w:style w:type="paragraph" w:customStyle="1" w:styleId="1B90809C87014F96A8B305FDD85590B9">
    <w:name w:val="1B90809C87014F96A8B305FDD85590B9"/>
    <w:rsid w:val="00DB779D"/>
  </w:style>
  <w:style w:type="paragraph" w:customStyle="1" w:styleId="FDD79D5134B54014A1614B8F808B0545">
    <w:name w:val="FDD79D5134B54014A1614B8F808B0545"/>
    <w:rsid w:val="00DB779D"/>
  </w:style>
  <w:style w:type="paragraph" w:customStyle="1" w:styleId="DE64EAC6953B4F389B17CB85CAF6B984">
    <w:name w:val="DE64EAC6953B4F389B17CB85CAF6B984"/>
    <w:rsid w:val="00DB779D"/>
  </w:style>
  <w:style w:type="paragraph" w:customStyle="1" w:styleId="80EE5156C9394CE3858D873A6C72294E">
    <w:name w:val="80EE5156C9394CE3858D873A6C72294E"/>
    <w:rsid w:val="00DB779D"/>
  </w:style>
  <w:style w:type="paragraph" w:customStyle="1" w:styleId="CC46D3253937427785D1C6FE8705B02D">
    <w:name w:val="CC46D3253937427785D1C6FE8705B02D"/>
    <w:rsid w:val="00DB779D"/>
  </w:style>
  <w:style w:type="paragraph" w:customStyle="1" w:styleId="75A0772C523F4C9B99EC2A6C37BB4F5A">
    <w:name w:val="75A0772C523F4C9B99EC2A6C37BB4F5A"/>
    <w:rsid w:val="00DB77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E0873-B072-4DEF-943F-BB83C471D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tf16402488</Template>
  <TotalTime>386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Oly Ahmed</cp:lastModifiedBy>
  <cp:revision>21</cp:revision>
  <cp:lastPrinted>2019-02-19T18:17:00Z</cp:lastPrinted>
  <dcterms:created xsi:type="dcterms:W3CDTF">2018-08-13T17:44:00Z</dcterms:created>
  <dcterms:modified xsi:type="dcterms:W3CDTF">2019-11-24T06:25:00Z</dcterms:modified>
</cp:coreProperties>
</file>