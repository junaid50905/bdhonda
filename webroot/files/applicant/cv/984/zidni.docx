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pPr w:leftFromText="180" w:rightFromText="180" w:vertAnchor="page" w:horzAnchor="margin" w:tblpY="331"/>
        <w:tblW w:w="5291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31"/>
        <w:gridCol w:w="263"/>
        <w:gridCol w:w="6935"/>
      </w:tblGrid>
      <w:tr w:rsidR="004A25D4" w14:paraId="61495EF7" w14:textId="77777777" w:rsidTr="008E4A73">
        <w:trPr>
          <w:trHeight w:val="4320"/>
        </w:trPr>
        <w:tc>
          <w:tcPr>
            <w:tcW w:w="1851" w:type="pct"/>
            <w:vAlign w:val="bottom"/>
          </w:tcPr>
          <w:p w14:paraId="38F9740D" w14:textId="77777777" w:rsidR="004A25D4" w:rsidRDefault="004A25D4" w:rsidP="008E4A73"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686BFF27" wp14:editId="12286319">
                  <wp:simplePos x="0" y="0"/>
                  <wp:positionH relativeFrom="column">
                    <wp:posOffset>622300</wp:posOffset>
                  </wp:positionH>
                  <wp:positionV relativeFrom="paragraph">
                    <wp:posOffset>-2199005</wp:posOffset>
                  </wp:positionV>
                  <wp:extent cx="1425575" cy="1785620"/>
                  <wp:effectExtent l="0" t="0" r="3175" b="508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zsa (1)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575" cy="17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5" w:type="pct"/>
          </w:tcPr>
          <w:p w14:paraId="54E5EC71" w14:textId="77777777" w:rsidR="004A25D4" w:rsidRDefault="004A25D4" w:rsidP="008E4A73">
            <w:pPr>
              <w:tabs>
                <w:tab w:val="left" w:pos="990"/>
              </w:tabs>
            </w:pPr>
          </w:p>
        </w:tc>
        <w:tc>
          <w:tcPr>
            <w:tcW w:w="3034" w:type="pct"/>
            <w:vAlign w:val="bottom"/>
          </w:tcPr>
          <w:p w14:paraId="13AC7D1A" w14:textId="77777777" w:rsidR="004A25D4" w:rsidRDefault="004A25D4" w:rsidP="008E4A73">
            <w:pPr>
              <w:pStyle w:val="Title"/>
              <w:spacing w:line="720" w:lineRule="auto"/>
              <w:rPr>
                <w:sz w:val="62"/>
                <w:szCs w:val="62"/>
              </w:rPr>
            </w:pPr>
          </w:p>
          <w:p w14:paraId="5B47FDF3" w14:textId="77777777" w:rsidR="004A25D4" w:rsidRDefault="004A25D4" w:rsidP="008E4A73">
            <w:pPr>
              <w:pStyle w:val="Title"/>
              <w:spacing w:line="720" w:lineRule="auto"/>
              <w:rPr>
                <w:sz w:val="62"/>
                <w:szCs w:val="62"/>
              </w:rPr>
            </w:pPr>
            <w:r>
              <w:rPr>
                <w:sz w:val="62"/>
                <w:szCs w:val="62"/>
              </w:rPr>
              <w:t>Md. zidn ISLAm</w:t>
            </w:r>
          </w:p>
          <w:p w14:paraId="73E63342" w14:textId="77777777" w:rsidR="004A25D4" w:rsidRPr="00C57FAB" w:rsidRDefault="004A25D4" w:rsidP="008E4A73">
            <w:pPr>
              <w:rPr>
                <w:sz w:val="32"/>
                <w:szCs w:val="32"/>
              </w:rPr>
            </w:pPr>
            <w:r w:rsidRPr="00C57FAB">
              <w:rPr>
                <w:sz w:val="32"/>
                <w:szCs w:val="32"/>
              </w:rPr>
              <w:t>Finance – Supply Chain Management</w:t>
            </w:r>
          </w:p>
        </w:tc>
      </w:tr>
      <w:tr w:rsidR="00C7662E" w14:paraId="2FBFE60E" w14:textId="77777777" w:rsidTr="008E4A73">
        <w:trPr>
          <w:trHeight w:val="8955"/>
        </w:trPr>
        <w:tc>
          <w:tcPr>
            <w:tcW w:w="1851" w:type="pct"/>
          </w:tcPr>
          <w:p w14:paraId="56CD0A76" w14:textId="77777777" w:rsidR="004A25D4" w:rsidRPr="00E5422B" w:rsidRDefault="009C1AF2" w:rsidP="00FB6A99">
            <w:pPr>
              <w:pStyle w:val="Heading3"/>
            </w:pPr>
            <w:r>
              <w:t xml:space="preserve">  </w:t>
            </w:r>
            <w:r w:rsidR="004A25D4" w:rsidRPr="00FB6A99">
              <w:t>Skill</w:t>
            </w:r>
          </w:p>
          <w:p w14:paraId="13173DD1" w14:textId="77777777" w:rsidR="004A25D4" w:rsidRPr="00E5422B" w:rsidRDefault="004A25D4" w:rsidP="008E4A7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bookmarkStart w:id="0" w:name="_GoBack"/>
            <w:bookmarkEnd w:id="0"/>
            <w:r w:rsidRPr="00E5422B">
              <w:rPr>
                <w:sz w:val="20"/>
                <w:szCs w:val="20"/>
              </w:rPr>
              <w:t xml:space="preserve">Ability to Assess </w:t>
            </w:r>
            <w:proofErr w:type="gramStart"/>
            <w:r w:rsidRPr="00E5422B">
              <w:rPr>
                <w:sz w:val="20"/>
                <w:szCs w:val="20"/>
              </w:rPr>
              <w:t>And</w:t>
            </w:r>
            <w:proofErr w:type="gramEnd"/>
            <w:r w:rsidRPr="00E5422B">
              <w:rPr>
                <w:sz w:val="20"/>
                <w:szCs w:val="20"/>
              </w:rPr>
              <w:t xml:space="preserve"> Manage Risk.</w:t>
            </w:r>
          </w:p>
          <w:p w14:paraId="7DAB3272" w14:textId="77777777" w:rsidR="004A25D4" w:rsidRPr="00E5422B" w:rsidRDefault="004A25D4" w:rsidP="008E4A7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5422B">
              <w:rPr>
                <w:sz w:val="20"/>
                <w:szCs w:val="20"/>
              </w:rPr>
              <w:t>Ability of Working Under Pressure.</w:t>
            </w:r>
          </w:p>
          <w:p w14:paraId="2BBB301C" w14:textId="77777777" w:rsidR="004A25D4" w:rsidRPr="00E5422B" w:rsidRDefault="004A25D4" w:rsidP="008E4A7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5422B">
              <w:rPr>
                <w:sz w:val="20"/>
                <w:szCs w:val="20"/>
              </w:rPr>
              <w:t>Data Entry.</w:t>
            </w:r>
          </w:p>
          <w:p w14:paraId="47315CD7" w14:textId="77777777" w:rsidR="004A25D4" w:rsidRPr="00E5422B" w:rsidRDefault="004A25D4" w:rsidP="008E4A7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5422B">
              <w:rPr>
                <w:sz w:val="20"/>
                <w:szCs w:val="20"/>
              </w:rPr>
              <w:t>Mail Handling.</w:t>
            </w:r>
          </w:p>
          <w:p w14:paraId="4BC38690" w14:textId="77777777" w:rsidR="004A25D4" w:rsidRPr="00E5422B" w:rsidRDefault="004A25D4" w:rsidP="008E4A7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5422B">
              <w:rPr>
                <w:sz w:val="20"/>
                <w:szCs w:val="20"/>
              </w:rPr>
              <w:t>Supply Chain Management.</w:t>
            </w:r>
          </w:p>
          <w:p w14:paraId="270E0FB7" w14:textId="77777777" w:rsidR="004A25D4" w:rsidRPr="004A25D4" w:rsidRDefault="004A25D4" w:rsidP="008E4A7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5422B">
              <w:rPr>
                <w:sz w:val="20"/>
                <w:szCs w:val="20"/>
              </w:rPr>
              <w:t>Fast Learner.</w:t>
            </w:r>
          </w:p>
          <w:p w14:paraId="617DAB4E" w14:textId="77777777" w:rsidR="004A25D4" w:rsidRPr="00E5422B" w:rsidRDefault="009C1AF2" w:rsidP="008E4A73">
            <w:pPr>
              <w:pStyle w:val="Heading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C7662E">
              <w:rPr>
                <w:sz w:val="20"/>
                <w:szCs w:val="20"/>
              </w:rPr>
              <w:t>CONTACT</w:t>
            </w:r>
          </w:p>
          <w:p w14:paraId="2D21C8A5" w14:textId="77777777" w:rsidR="004A25D4" w:rsidRPr="00E5422B" w:rsidRDefault="009C1AF2" w:rsidP="008E4A7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proofErr w:type="gramStart"/>
            <w:r w:rsidR="004A25D4" w:rsidRPr="00E5422B">
              <w:rPr>
                <w:b/>
                <w:sz w:val="20"/>
                <w:szCs w:val="20"/>
              </w:rPr>
              <w:t>Mobile  :</w:t>
            </w:r>
            <w:proofErr w:type="gramEnd"/>
            <w:r w:rsidR="004A25D4" w:rsidRPr="00E5422B">
              <w:rPr>
                <w:sz w:val="20"/>
                <w:szCs w:val="20"/>
              </w:rPr>
              <w:t xml:space="preserve">  +8801731727995</w:t>
            </w:r>
          </w:p>
          <w:p w14:paraId="041B3EB5" w14:textId="77777777" w:rsidR="004A25D4" w:rsidRPr="00E5422B" w:rsidRDefault="00C7662E" w:rsidP="008E4A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C7078">
              <w:rPr>
                <w:sz w:val="20"/>
                <w:szCs w:val="20"/>
              </w:rPr>
              <w:t xml:space="preserve">                 </w:t>
            </w:r>
            <w:r w:rsidR="004A25D4" w:rsidRPr="00E5422B">
              <w:rPr>
                <w:sz w:val="20"/>
                <w:szCs w:val="20"/>
              </w:rPr>
              <w:t>+8801305687170</w:t>
            </w:r>
          </w:p>
          <w:p w14:paraId="24415449" w14:textId="77777777" w:rsidR="004A25D4" w:rsidRPr="00E5422B" w:rsidRDefault="009C1AF2" w:rsidP="008E4A7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C7662E">
              <w:rPr>
                <w:b/>
                <w:sz w:val="20"/>
                <w:szCs w:val="20"/>
              </w:rPr>
              <w:t xml:space="preserve"> </w:t>
            </w:r>
            <w:r w:rsidR="004A25D4" w:rsidRPr="00E5422B">
              <w:rPr>
                <w:b/>
                <w:sz w:val="20"/>
                <w:szCs w:val="20"/>
              </w:rPr>
              <w:t xml:space="preserve">Email   </w:t>
            </w:r>
            <w:proofErr w:type="gramStart"/>
            <w:r w:rsidR="004A25D4" w:rsidRPr="00E5422B">
              <w:rPr>
                <w:b/>
                <w:sz w:val="20"/>
                <w:szCs w:val="20"/>
              </w:rPr>
              <w:t xml:space="preserve"> </w:t>
            </w:r>
            <w:r w:rsidR="00C57FAB">
              <w:rPr>
                <w:b/>
                <w:sz w:val="20"/>
                <w:szCs w:val="20"/>
              </w:rPr>
              <w:t xml:space="preserve"> </w:t>
            </w:r>
            <w:r w:rsidR="004A25D4" w:rsidRPr="00E5422B">
              <w:rPr>
                <w:b/>
                <w:sz w:val="20"/>
                <w:szCs w:val="20"/>
              </w:rPr>
              <w:t>:</w:t>
            </w:r>
            <w:proofErr w:type="gramEnd"/>
            <w:r w:rsidR="004A25D4" w:rsidRPr="00E5422B">
              <w:rPr>
                <w:sz w:val="20"/>
                <w:szCs w:val="20"/>
              </w:rPr>
              <w:t xml:space="preserve"> </w:t>
            </w:r>
            <w:r w:rsidR="004A25D4" w:rsidRPr="00E5422B">
              <w:rPr>
                <w:color w:val="000000" w:themeColor="text1"/>
                <w:sz w:val="20"/>
                <w:szCs w:val="20"/>
              </w:rPr>
              <w:t xml:space="preserve"> </w:t>
            </w:r>
            <w:hyperlink r:id="rId12" w:history="1">
              <w:r w:rsidR="004A25D4" w:rsidRPr="00E5422B">
                <w:rPr>
                  <w:rStyle w:val="Hyperlink"/>
                  <w:color w:val="000000" w:themeColor="text1"/>
                  <w:sz w:val="20"/>
                  <w:szCs w:val="20"/>
                </w:rPr>
                <w:t>zidni25080@gmail.com</w:t>
              </w:r>
            </w:hyperlink>
          </w:p>
          <w:p w14:paraId="794B46A3" w14:textId="77777777" w:rsidR="004A25D4" w:rsidRPr="00E5422B" w:rsidRDefault="00C7662E" w:rsidP="008E4A7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9C1AF2">
              <w:rPr>
                <w:b/>
                <w:sz w:val="20"/>
                <w:szCs w:val="20"/>
              </w:rPr>
              <w:t xml:space="preserve"> </w:t>
            </w:r>
            <w:r w:rsidR="004A25D4" w:rsidRPr="00E5422B">
              <w:rPr>
                <w:b/>
                <w:sz w:val="20"/>
                <w:szCs w:val="20"/>
              </w:rPr>
              <w:t xml:space="preserve">Address:  </w:t>
            </w:r>
            <w:r w:rsidR="004A25D4">
              <w:rPr>
                <w:sz w:val="20"/>
                <w:szCs w:val="20"/>
              </w:rPr>
              <w:t>B#1/4, R#</w:t>
            </w:r>
            <w:proofErr w:type="gramStart"/>
            <w:r w:rsidR="004A25D4">
              <w:rPr>
                <w:sz w:val="20"/>
                <w:szCs w:val="20"/>
              </w:rPr>
              <w:t>4,</w:t>
            </w:r>
            <w:r w:rsidR="004A25D4" w:rsidRPr="00E5422B">
              <w:rPr>
                <w:sz w:val="20"/>
                <w:szCs w:val="20"/>
              </w:rPr>
              <w:t>Rupnagar</w:t>
            </w:r>
            <w:proofErr w:type="gramEnd"/>
            <w:r w:rsidR="004A25D4" w:rsidRPr="00E5422B">
              <w:rPr>
                <w:sz w:val="20"/>
                <w:szCs w:val="20"/>
              </w:rPr>
              <w:t xml:space="preserve"> R/A,</w:t>
            </w:r>
          </w:p>
          <w:p w14:paraId="57E1DE6A" w14:textId="77777777" w:rsidR="004A25D4" w:rsidRPr="00E5422B" w:rsidRDefault="00C7662E" w:rsidP="008E4A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C7078">
              <w:rPr>
                <w:sz w:val="20"/>
                <w:szCs w:val="20"/>
              </w:rPr>
              <w:t xml:space="preserve">                </w:t>
            </w:r>
            <w:r w:rsidR="00A714EE">
              <w:rPr>
                <w:sz w:val="20"/>
                <w:szCs w:val="20"/>
              </w:rPr>
              <w:t xml:space="preserve"> </w:t>
            </w:r>
            <w:r w:rsidR="001C7078">
              <w:rPr>
                <w:sz w:val="20"/>
                <w:szCs w:val="20"/>
              </w:rPr>
              <w:t xml:space="preserve"> </w:t>
            </w:r>
            <w:r w:rsidR="004A25D4" w:rsidRPr="00E5422B">
              <w:rPr>
                <w:sz w:val="20"/>
                <w:szCs w:val="20"/>
              </w:rPr>
              <w:t>Mirpur-2, Dhaka- 1216.</w:t>
            </w:r>
          </w:p>
          <w:p w14:paraId="0F1E6473" w14:textId="77777777" w:rsidR="004A25D4" w:rsidRPr="00E5422B" w:rsidRDefault="00C7662E" w:rsidP="008E4A73">
            <w:pPr>
              <w:pStyle w:val="Heading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C1AF2">
              <w:rPr>
                <w:sz w:val="20"/>
                <w:szCs w:val="20"/>
              </w:rPr>
              <w:t xml:space="preserve"> </w:t>
            </w:r>
            <w:r w:rsidR="004A25D4" w:rsidRPr="00E5422B">
              <w:rPr>
                <w:sz w:val="20"/>
                <w:szCs w:val="20"/>
              </w:rPr>
              <w:t>PERSONAL INFORMATION</w:t>
            </w:r>
          </w:p>
          <w:p w14:paraId="1C003E63" w14:textId="77777777" w:rsidR="004A25D4" w:rsidRPr="00E5422B" w:rsidRDefault="00C7662E" w:rsidP="008E4A7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9C1AF2">
              <w:rPr>
                <w:b/>
                <w:sz w:val="20"/>
                <w:szCs w:val="20"/>
              </w:rPr>
              <w:t xml:space="preserve"> </w:t>
            </w:r>
            <w:r w:rsidR="004A25D4" w:rsidRPr="00E5422B">
              <w:rPr>
                <w:b/>
                <w:sz w:val="20"/>
                <w:szCs w:val="20"/>
              </w:rPr>
              <w:t xml:space="preserve">Date of Birth     </w:t>
            </w:r>
            <w:proofErr w:type="gramStart"/>
            <w:r w:rsidR="004A25D4" w:rsidRPr="00E5422B">
              <w:rPr>
                <w:b/>
                <w:sz w:val="20"/>
                <w:szCs w:val="20"/>
              </w:rPr>
              <w:t xml:space="preserve">  :</w:t>
            </w:r>
            <w:proofErr w:type="gramEnd"/>
            <w:r w:rsidR="004A25D4" w:rsidRPr="00E5422B">
              <w:rPr>
                <w:sz w:val="20"/>
                <w:szCs w:val="20"/>
              </w:rPr>
              <w:t xml:space="preserve"> 24</w:t>
            </w:r>
            <w:r w:rsidR="004A25D4" w:rsidRPr="00E5422B">
              <w:rPr>
                <w:sz w:val="20"/>
                <w:szCs w:val="20"/>
                <w:vertAlign w:val="superscript"/>
              </w:rPr>
              <w:t>th</w:t>
            </w:r>
            <w:r w:rsidR="004A25D4" w:rsidRPr="00E5422B">
              <w:rPr>
                <w:sz w:val="20"/>
                <w:szCs w:val="20"/>
              </w:rPr>
              <w:t xml:space="preserve"> March 1996</w:t>
            </w:r>
          </w:p>
          <w:p w14:paraId="50660EB1" w14:textId="77777777" w:rsidR="004A25D4" w:rsidRPr="00E5422B" w:rsidRDefault="00C7662E" w:rsidP="008E4A7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9C1AF2">
              <w:rPr>
                <w:b/>
                <w:sz w:val="20"/>
                <w:szCs w:val="20"/>
              </w:rPr>
              <w:t xml:space="preserve"> </w:t>
            </w:r>
            <w:r w:rsidR="004A25D4" w:rsidRPr="00E5422B">
              <w:rPr>
                <w:b/>
                <w:sz w:val="20"/>
                <w:szCs w:val="20"/>
              </w:rPr>
              <w:t xml:space="preserve">Father’s Name </w:t>
            </w:r>
            <w:proofErr w:type="gramStart"/>
            <w:r w:rsidR="004A25D4" w:rsidRPr="00E5422B">
              <w:rPr>
                <w:b/>
                <w:sz w:val="20"/>
                <w:szCs w:val="20"/>
              </w:rPr>
              <w:t xml:space="preserve"> </w:t>
            </w:r>
            <w:r w:rsidR="009C1AF2">
              <w:rPr>
                <w:b/>
                <w:sz w:val="20"/>
                <w:szCs w:val="20"/>
              </w:rPr>
              <w:t xml:space="preserve"> </w:t>
            </w:r>
            <w:r w:rsidR="004A25D4" w:rsidRPr="00E5422B">
              <w:rPr>
                <w:b/>
                <w:sz w:val="20"/>
                <w:szCs w:val="20"/>
              </w:rPr>
              <w:t>:</w:t>
            </w:r>
            <w:proofErr w:type="gramEnd"/>
            <w:r w:rsidR="004A25D4" w:rsidRPr="00E5422B">
              <w:rPr>
                <w:sz w:val="20"/>
                <w:szCs w:val="20"/>
              </w:rPr>
              <w:t xml:space="preserve"> A K M Rafiqul Islam</w:t>
            </w:r>
          </w:p>
          <w:p w14:paraId="764E7503" w14:textId="77777777" w:rsidR="004A25D4" w:rsidRPr="00E5422B" w:rsidRDefault="00C7662E" w:rsidP="008E4A7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9C1AF2">
              <w:rPr>
                <w:b/>
                <w:sz w:val="20"/>
                <w:szCs w:val="20"/>
              </w:rPr>
              <w:t xml:space="preserve"> </w:t>
            </w:r>
            <w:r w:rsidR="004A25D4" w:rsidRPr="00E5422B">
              <w:rPr>
                <w:b/>
                <w:sz w:val="20"/>
                <w:szCs w:val="20"/>
              </w:rPr>
              <w:t xml:space="preserve">Mother’s </w:t>
            </w:r>
            <w:proofErr w:type="gramStart"/>
            <w:r w:rsidR="004A25D4" w:rsidRPr="00E5422B">
              <w:rPr>
                <w:b/>
                <w:sz w:val="20"/>
                <w:szCs w:val="20"/>
              </w:rPr>
              <w:t>Name :</w:t>
            </w:r>
            <w:proofErr w:type="gramEnd"/>
            <w:r w:rsidR="004A25D4" w:rsidRPr="00E5422B">
              <w:rPr>
                <w:sz w:val="20"/>
                <w:szCs w:val="20"/>
              </w:rPr>
              <w:t xml:space="preserve"> Salina </w:t>
            </w:r>
            <w:proofErr w:type="spellStart"/>
            <w:r w:rsidR="004A25D4" w:rsidRPr="00E5422B">
              <w:rPr>
                <w:sz w:val="20"/>
                <w:szCs w:val="20"/>
              </w:rPr>
              <w:t>Afroz</w:t>
            </w:r>
            <w:proofErr w:type="spellEnd"/>
          </w:p>
          <w:p w14:paraId="3AEBF6B1" w14:textId="77777777" w:rsidR="004A25D4" w:rsidRPr="00E5422B" w:rsidRDefault="00C7662E" w:rsidP="008E4A7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9C1AF2">
              <w:rPr>
                <w:b/>
                <w:sz w:val="20"/>
                <w:szCs w:val="20"/>
              </w:rPr>
              <w:t xml:space="preserve"> </w:t>
            </w:r>
            <w:r w:rsidR="004A25D4" w:rsidRPr="00E5422B">
              <w:rPr>
                <w:b/>
                <w:sz w:val="20"/>
                <w:szCs w:val="20"/>
              </w:rPr>
              <w:t xml:space="preserve">Marital Status   </w:t>
            </w:r>
            <w:proofErr w:type="gramStart"/>
            <w:r w:rsidR="004A25D4" w:rsidRPr="00E5422B">
              <w:rPr>
                <w:b/>
                <w:sz w:val="20"/>
                <w:szCs w:val="20"/>
              </w:rPr>
              <w:t xml:space="preserve">  :</w:t>
            </w:r>
            <w:proofErr w:type="gramEnd"/>
            <w:r w:rsidR="004A25D4" w:rsidRPr="00E5422B">
              <w:rPr>
                <w:sz w:val="20"/>
                <w:szCs w:val="20"/>
              </w:rPr>
              <w:t xml:space="preserve"> Unmarried</w:t>
            </w:r>
          </w:p>
          <w:p w14:paraId="0963AEDC" w14:textId="77777777" w:rsidR="004A25D4" w:rsidRPr="00E5422B" w:rsidRDefault="00C7662E" w:rsidP="008E4A7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9C1AF2">
              <w:rPr>
                <w:b/>
                <w:sz w:val="20"/>
                <w:szCs w:val="20"/>
              </w:rPr>
              <w:t xml:space="preserve"> </w:t>
            </w:r>
            <w:r w:rsidR="004A25D4" w:rsidRPr="00E5422B">
              <w:rPr>
                <w:b/>
                <w:sz w:val="20"/>
                <w:szCs w:val="20"/>
              </w:rPr>
              <w:t>National ID no</w:t>
            </w:r>
            <w:r w:rsidR="004A25D4" w:rsidRPr="00E5422B">
              <w:rPr>
                <w:sz w:val="20"/>
                <w:szCs w:val="20"/>
              </w:rPr>
              <w:t xml:space="preserve"> </w:t>
            </w:r>
            <w:proofErr w:type="gramStart"/>
            <w:r w:rsidR="004A25D4" w:rsidRPr="00E5422B">
              <w:rPr>
                <w:sz w:val="20"/>
                <w:szCs w:val="20"/>
              </w:rPr>
              <w:t xml:space="preserve">  </w:t>
            </w:r>
            <w:r w:rsidR="004A25D4" w:rsidRPr="00E5422B">
              <w:rPr>
                <w:b/>
                <w:sz w:val="20"/>
                <w:szCs w:val="20"/>
              </w:rPr>
              <w:t>:</w:t>
            </w:r>
            <w:proofErr w:type="gramEnd"/>
            <w:r w:rsidR="004A25D4" w:rsidRPr="00E5422B">
              <w:rPr>
                <w:sz w:val="20"/>
                <w:szCs w:val="20"/>
              </w:rPr>
              <w:t xml:space="preserve"> 7352330281</w:t>
            </w:r>
          </w:p>
          <w:p w14:paraId="5037D722" w14:textId="77777777" w:rsidR="004A25D4" w:rsidRPr="00E5422B" w:rsidRDefault="004A25D4" w:rsidP="008E4A73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</w:p>
          <w:p w14:paraId="09450973" w14:textId="77777777" w:rsidR="004A25D4" w:rsidRDefault="009C1AF2" w:rsidP="008E4A73">
            <w:pPr>
              <w:pStyle w:val="Heading3"/>
              <w:rPr>
                <w:rStyle w:val="Hyperlink"/>
                <w:color w:val="548AB7" w:themeColor="accent1" w:themeShade="BF"/>
                <w:sz w:val="20"/>
                <w:szCs w:val="20"/>
                <w:u w:val="none"/>
              </w:rPr>
            </w:pPr>
            <w:r>
              <w:rPr>
                <w:rStyle w:val="Hyperlink"/>
                <w:color w:val="548AB7" w:themeColor="accent1" w:themeShade="BF"/>
                <w:sz w:val="20"/>
                <w:szCs w:val="20"/>
                <w:u w:val="none"/>
              </w:rPr>
              <w:t xml:space="preserve">  </w:t>
            </w:r>
            <w:r w:rsidR="004A25D4" w:rsidRPr="00E5422B">
              <w:rPr>
                <w:rStyle w:val="Hyperlink"/>
                <w:color w:val="548AB7" w:themeColor="accent1" w:themeShade="BF"/>
                <w:sz w:val="20"/>
                <w:szCs w:val="20"/>
                <w:u w:val="none"/>
              </w:rPr>
              <w:t>REFERENCE</w:t>
            </w:r>
          </w:p>
          <w:p w14:paraId="388828F1" w14:textId="77777777" w:rsidR="004A25D4" w:rsidRPr="00C57FAB" w:rsidRDefault="009C1AF2" w:rsidP="008E4A73">
            <w:pPr>
              <w:pStyle w:val="Heading4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r w:rsidR="004A25D4" w:rsidRPr="00C57FAB">
              <w:rPr>
                <w:sz w:val="19"/>
                <w:szCs w:val="19"/>
              </w:rPr>
              <w:t>MOHAMMAD JAHANGIR ALAM</w:t>
            </w:r>
          </w:p>
          <w:p w14:paraId="5A9766D0" w14:textId="77777777" w:rsidR="004A25D4" w:rsidRPr="00C57FAB" w:rsidRDefault="009C1AF2" w:rsidP="008E4A7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r w:rsidR="004A25D4" w:rsidRPr="00C57FAB">
              <w:rPr>
                <w:sz w:val="19"/>
                <w:szCs w:val="19"/>
              </w:rPr>
              <w:t>Executive Vice President</w:t>
            </w:r>
          </w:p>
          <w:p w14:paraId="7D501B6A" w14:textId="77777777" w:rsidR="004A25D4" w:rsidRPr="00C57FAB" w:rsidRDefault="009C1AF2" w:rsidP="008E4A7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r w:rsidR="004A25D4" w:rsidRPr="00C57FAB">
              <w:rPr>
                <w:sz w:val="19"/>
                <w:szCs w:val="19"/>
              </w:rPr>
              <w:t>The City Bank Ltd.</w:t>
            </w:r>
          </w:p>
          <w:p w14:paraId="0538BA42" w14:textId="77777777" w:rsidR="004A25D4" w:rsidRPr="00C57FAB" w:rsidRDefault="009C1AF2" w:rsidP="008E4A7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r w:rsidR="004A25D4" w:rsidRPr="00C57FAB">
              <w:rPr>
                <w:sz w:val="19"/>
                <w:szCs w:val="19"/>
              </w:rPr>
              <w:t>+8801713076730</w:t>
            </w:r>
          </w:p>
          <w:p w14:paraId="6C4E161E" w14:textId="77777777" w:rsidR="009C1AF2" w:rsidRDefault="009C1AF2" w:rsidP="008E4A73">
            <w:pPr>
              <w:rPr>
                <w:sz w:val="19"/>
                <w:szCs w:val="19"/>
              </w:rPr>
            </w:pPr>
          </w:p>
          <w:p w14:paraId="0AB37A2F" w14:textId="77777777" w:rsidR="004A25D4" w:rsidRPr="00C57FAB" w:rsidRDefault="009C1AF2" w:rsidP="008E4A7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r w:rsidR="004A25D4" w:rsidRPr="00C57FAB">
              <w:rPr>
                <w:b/>
                <w:sz w:val="19"/>
                <w:szCs w:val="19"/>
              </w:rPr>
              <w:t>MD. RIFAT RAHMAN</w:t>
            </w:r>
          </w:p>
          <w:p w14:paraId="2263052A" w14:textId="77777777" w:rsidR="004A25D4" w:rsidRPr="00C57FAB" w:rsidRDefault="009C1AF2" w:rsidP="008E4A7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r w:rsidR="004A25D4" w:rsidRPr="00C57FAB">
              <w:rPr>
                <w:sz w:val="19"/>
                <w:szCs w:val="19"/>
              </w:rPr>
              <w:t>Managing Director</w:t>
            </w:r>
          </w:p>
          <w:p w14:paraId="4BC9D68D" w14:textId="77777777" w:rsidR="004A25D4" w:rsidRPr="00C57FAB" w:rsidRDefault="009C1AF2" w:rsidP="008E4A7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r w:rsidR="004A25D4" w:rsidRPr="00C57FAB">
              <w:rPr>
                <w:sz w:val="19"/>
                <w:szCs w:val="19"/>
              </w:rPr>
              <w:t>GLS Corporation</w:t>
            </w:r>
          </w:p>
          <w:p w14:paraId="1938C534" w14:textId="77777777" w:rsidR="004A25D4" w:rsidRPr="00E5422B" w:rsidRDefault="00A714EE" w:rsidP="008E4A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4A25D4" w:rsidRPr="00E5422B">
              <w:rPr>
                <w:sz w:val="20"/>
                <w:szCs w:val="20"/>
              </w:rPr>
              <w:t>+8801711161854</w:t>
            </w:r>
          </w:p>
        </w:tc>
        <w:tc>
          <w:tcPr>
            <w:tcW w:w="115" w:type="pct"/>
          </w:tcPr>
          <w:p w14:paraId="31F21789" w14:textId="77777777" w:rsidR="004A25D4" w:rsidRPr="00E5422B" w:rsidRDefault="004A25D4" w:rsidP="008E4A73">
            <w:pPr>
              <w:tabs>
                <w:tab w:val="left" w:pos="990"/>
              </w:tabs>
              <w:rPr>
                <w:sz w:val="20"/>
                <w:szCs w:val="20"/>
              </w:rPr>
            </w:pPr>
          </w:p>
        </w:tc>
        <w:tc>
          <w:tcPr>
            <w:tcW w:w="3034" w:type="pct"/>
          </w:tcPr>
          <w:p w14:paraId="2F7DACBA" w14:textId="77777777" w:rsidR="004A25D4" w:rsidRDefault="004A25D4" w:rsidP="008E4A73">
            <w:pPr>
              <w:pStyle w:val="Heading2"/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1049110328"/>
              <w:placeholder>
                <w:docPart w:val="F89DA18D03A744A7A03F6D8291B4235F"/>
              </w:placeholder>
              <w:temporary/>
              <w:showingPlcHdr/>
              <w15:appearance w15:val="hidden"/>
            </w:sdtPr>
            <w:sdtEndPr/>
            <w:sdtContent>
              <w:p w14:paraId="035819C4" w14:textId="77777777" w:rsidR="004A25D4" w:rsidRPr="00E5422B" w:rsidRDefault="004A25D4" w:rsidP="008E4A73">
                <w:pPr>
                  <w:pStyle w:val="Heading2"/>
                  <w:rPr>
                    <w:sz w:val="20"/>
                    <w:szCs w:val="20"/>
                  </w:rPr>
                </w:pPr>
                <w:r w:rsidRPr="00E5422B">
                  <w:rPr>
                    <w:sz w:val="20"/>
                    <w:szCs w:val="20"/>
                  </w:rPr>
                  <w:t>EDUCATION</w:t>
                </w:r>
              </w:p>
            </w:sdtContent>
          </w:sdt>
          <w:p w14:paraId="65E11E89" w14:textId="77777777" w:rsidR="004A25D4" w:rsidRPr="00E5422B" w:rsidRDefault="004A25D4" w:rsidP="008E4A73">
            <w:pPr>
              <w:pStyle w:val="Heading4"/>
              <w:rPr>
                <w:rFonts w:ascii="Cambria" w:hAnsi="Cambria"/>
                <w:sz w:val="20"/>
                <w:szCs w:val="20"/>
              </w:rPr>
            </w:pPr>
          </w:p>
          <w:p w14:paraId="085D5FAA" w14:textId="77777777" w:rsidR="004A25D4" w:rsidRPr="00E5422B" w:rsidRDefault="004A25D4" w:rsidP="008E4A73">
            <w:pPr>
              <w:pStyle w:val="Heading4"/>
              <w:rPr>
                <w:rFonts w:ascii="Cambria" w:hAnsi="Cambria"/>
                <w:sz w:val="20"/>
                <w:szCs w:val="20"/>
              </w:rPr>
            </w:pPr>
            <w:r w:rsidRPr="00E5422B">
              <w:rPr>
                <w:rFonts w:ascii="Cambria" w:hAnsi="Cambria"/>
                <w:sz w:val="20"/>
                <w:szCs w:val="20"/>
              </w:rPr>
              <w:t>B C I C College</w:t>
            </w:r>
          </w:p>
          <w:p w14:paraId="012BB3D6" w14:textId="77777777" w:rsidR="004A25D4" w:rsidRPr="00E5422B" w:rsidRDefault="004A25D4" w:rsidP="008E4A73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gramStart"/>
            <w:r w:rsidRPr="00E5422B">
              <w:rPr>
                <w:rFonts w:ascii="Cambria" w:hAnsi="Cambria" w:cs="Times New Roman"/>
                <w:sz w:val="20"/>
                <w:szCs w:val="20"/>
              </w:rPr>
              <w:t>SSC  (</w:t>
            </w:r>
            <w:proofErr w:type="gramEnd"/>
            <w:r w:rsidRPr="00E5422B">
              <w:rPr>
                <w:rFonts w:ascii="Cambria" w:hAnsi="Cambria" w:cs="Times New Roman"/>
                <w:sz w:val="20"/>
                <w:szCs w:val="20"/>
              </w:rPr>
              <w:t>2011)</w:t>
            </w:r>
          </w:p>
          <w:p w14:paraId="049EB944" w14:textId="77777777" w:rsidR="004A25D4" w:rsidRPr="00E5422B" w:rsidRDefault="004A25D4" w:rsidP="008E4A73">
            <w:pPr>
              <w:rPr>
                <w:rFonts w:ascii="Cambria" w:hAnsi="Cambria"/>
                <w:sz w:val="20"/>
                <w:szCs w:val="20"/>
              </w:rPr>
            </w:pPr>
            <w:r w:rsidRPr="00E5422B">
              <w:rPr>
                <w:rFonts w:ascii="Cambria" w:hAnsi="Cambria"/>
                <w:sz w:val="20"/>
                <w:szCs w:val="20"/>
              </w:rPr>
              <w:t>GPA – 5.00, Division – Science</w:t>
            </w:r>
          </w:p>
          <w:p w14:paraId="583612BC" w14:textId="77777777" w:rsidR="004A25D4" w:rsidRPr="00E5422B" w:rsidRDefault="004A25D4" w:rsidP="008E4A73">
            <w:pPr>
              <w:rPr>
                <w:rFonts w:ascii="Cambria" w:hAnsi="Cambria"/>
                <w:sz w:val="20"/>
                <w:szCs w:val="20"/>
              </w:rPr>
            </w:pPr>
          </w:p>
          <w:p w14:paraId="2D79A201" w14:textId="77777777" w:rsidR="004A25D4" w:rsidRPr="00E5422B" w:rsidRDefault="004A25D4" w:rsidP="008E4A73">
            <w:pPr>
              <w:pStyle w:val="Heading4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E5422B">
              <w:rPr>
                <w:rFonts w:ascii="Cambria" w:hAnsi="Cambria"/>
                <w:sz w:val="20"/>
                <w:szCs w:val="20"/>
              </w:rPr>
              <w:t>Sharoj</w:t>
            </w:r>
            <w:proofErr w:type="spellEnd"/>
            <w:r w:rsidRPr="00E5422B">
              <w:rPr>
                <w:rFonts w:ascii="Cambria" w:hAnsi="Cambria"/>
                <w:sz w:val="20"/>
                <w:szCs w:val="20"/>
              </w:rPr>
              <w:t xml:space="preserve"> International College</w:t>
            </w:r>
          </w:p>
          <w:p w14:paraId="2E48C393" w14:textId="77777777" w:rsidR="004A25D4" w:rsidRPr="00E5422B" w:rsidRDefault="004A25D4" w:rsidP="008E4A73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gramStart"/>
            <w:r w:rsidRPr="00E5422B">
              <w:rPr>
                <w:rFonts w:ascii="Cambria" w:hAnsi="Cambria" w:cs="Times New Roman"/>
                <w:sz w:val="20"/>
                <w:szCs w:val="20"/>
              </w:rPr>
              <w:t>HSC  (</w:t>
            </w:r>
            <w:proofErr w:type="gramEnd"/>
            <w:r w:rsidRPr="00E5422B">
              <w:rPr>
                <w:rFonts w:ascii="Cambria" w:hAnsi="Cambria" w:cs="Times New Roman"/>
                <w:sz w:val="20"/>
                <w:szCs w:val="20"/>
              </w:rPr>
              <w:t>2014)</w:t>
            </w:r>
          </w:p>
          <w:p w14:paraId="3883B59F" w14:textId="77777777" w:rsidR="004A25D4" w:rsidRPr="00E5422B" w:rsidRDefault="004A25D4" w:rsidP="008E4A73">
            <w:pPr>
              <w:rPr>
                <w:rFonts w:ascii="Cambria" w:hAnsi="Cambria" w:cs="Times New Roman"/>
                <w:sz w:val="20"/>
                <w:szCs w:val="20"/>
              </w:rPr>
            </w:pPr>
            <w:r w:rsidRPr="00E5422B">
              <w:rPr>
                <w:rFonts w:ascii="Cambria" w:hAnsi="Cambria" w:cs="Times New Roman"/>
                <w:sz w:val="20"/>
                <w:szCs w:val="20"/>
              </w:rPr>
              <w:t>GPA – 5.00, Division - Science</w:t>
            </w:r>
          </w:p>
          <w:p w14:paraId="2FDB58B9" w14:textId="77777777" w:rsidR="004A25D4" w:rsidRPr="00E5422B" w:rsidRDefault="004A25D4" w:rsidP="008E4A73">
            <w:pPr>
              <w:rPr>
                <w:rFonts w:ascii="Cambria" w:hAnsi="Cambria"/>
                <w:sz w:val="20"/>
                <w:szCs w:val="20"/>
              </w:rPr>
            </w:pPr>
          </w:p>
          <w:p w14:paraId="0CE78162" w14:textId="77777777" w:rsidR="004A25D4" w:rsidRPr="00E5422B" w:rsidRDefault="004A25D4" w:rsidP="008E4A73">
            <w:pPr>
              <w:pStyle w:val="Heading4"/>
              <w:rPr>
                <w:rFonts w:ascii="Cambria" w:hAnsi="Cambria"/>
                <w:sz w:val="20"/>
                <w:szCs w:val="20"/>
              </w:rPr>
            </w:pPr>
            <w:r w:rsidRPr="00E5422B">
              <w:rPr>
                <w:rFonts w:ascii="Cambria" w:hAnsi="Cambria"/>
                <w:sz w:val="20"/>
                <w:szCs w:val="20"/>
              </w:rPr>
              <w:t>Independent University, Bangladesh (IUB)</w:t>
            </w:r>
          </w:p>
          <w:p w14:paraId="285B4DB7" w14:textId="77777777" w:rsidR="004A25D4" w:rsidRPr="00E5422B" w:rsidRDefault="004A25D4" w:rsidP="008E4A73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E5422B">
              <w:rPr>
                <w:rFonts w:ascii="Cambria" w:hAnsi="Cambria"/>
                <w:sz w:val="20"/>
                <w:szCs w:val="20"/>
              </w:rPr>
              <w:t>BBA  (</w:t>
            </w:r>
            <w:proofErr w:type="gramEnd"/>
            <w:r w:rsidRPr="00E5422B">
              <w:rPr>
                <w:rFonts w:ascii="Cambria" w:hAnsi="Cambria"/>
                <w:sz w:val="20"/>
                <w:szCs w:val="20"/>
              </w:rPr>
              <w:t>2020)</w:t>
            </w:r>
          </w:p>
          <w:p w14:paraId="51C13966" w14:textId="2C9E9D9F" w:rsidR="004A25D4" w:rsidRPr="00E5422B" w:rsidRDefault="004A25D4" w:rsidP="008E4A73">
            <w:pPr>
              <w:rPr>
                <w:rFonts w:ascii="Cambria" w:hAnsi="Cambria"/>
                <w:sz w:val="20"/>
                <w:szCs w:val="20"/>
              </w:rPr>
            </w:pPr>
            <w:r w:rsidRPr="00E5422B">
              <w:rPr>
                <w:rFonts w:ascii="Cambria" w:hAnsi="Cambria"/>
                <w:sz w:val="20"/>
                <w:szCs w:val="20"/>
              </w:rPr>
              <w:t>CGPA- 2.61, Major- Finance,</w:t>
            </w:r>
            <w:r w:rsidR="0072672C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E5422B">
              <w:rPr>
                <w:rFonts w:ascii="Cambria" w:hAnsi="Cambria"/>
                <w:sz w:val="20"/>
                <w:szCs w:val="20"/>
              </w:rPr>
              <w:t>Minor- Environmental Science</w:t>
            </w:r>
          </w:p>
          <w:p w14:paraId="7CC3E8AD" w14:textId="77777777" w:rsidR="004A25D4" w:rsidRPr="00E5422B" w:rsidRDefault="004A25D4" w:rsidP="008E4A73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1001553383"/>
              <w:placeholder>
                <w:docPart w:val="62DC3301EFDA4CBFAB3D11FC2C280FEA"/>
              </w:placeholder>
              <w:temporary/>
              <w:showingPlcHdr/>
              <w15:appearance w15:val="hidden"/>
            </w:sdtPr>
            <w:sdtEndPr/>
            <w:sdtContent>
              <w:p w14:paraId="02C220E6" w14:textId="77777777" w:rsidR="004A25D4" w:rsidRPr="00E5422B" w:rsidRDefault="004A25D4" w:rsidP="008E4A73">
                <w:pPr>
                  <w:pStyle w:val="Heading2"/>
                  <w:rPr>
                    <w:sz w:val="20"/>
                    <w:szCs w:val="20"/>
                  </w:rPr>
                </w:pPr>
                <w:r w:rsidRPr="00E5422B">
                  <w:rPr>
                    <w:sz w:val="20"/>
                    <w:szCs w:val="20"/>
                  </w:rPr>
                  <w:t>WORK EXPERIENCE</w:t>
                </w:r>
              </w:p>
            </w:sdtContent>
          </w:sdt>
          <w:p w14:paraId="6C74C855" w14:textId="77777777" w:rsidR="004A25D4" w:rsidRDefault="004A25D4" w:rsidP="008E4A73">
            <w:pPr>
              <w:pStyle w:val="Heading4"/>
              <w:rPr>
                <w:sz w:val="20"/>
                <w:szCs w:val="20"/>
              </w:rPr>
            </w:pPr>
            <w:r w:rsidRPr="00E5422B">
              <w:rPr>
                <w:sz w:val="20"/>
                <w:szCs w:val="20"/>
              </w:rPr>
              <w:t>GLS Corporation – Commercial Executive</w:t>
            </w:r>
          </w:p>
          <w:p w14:paraId="5736483C" w14:textId="77777777" w:rsidR="005646BB" w:rsidRPr="005646BB" w:rsidRDefault="005646BB" w:rsidP="008E4A73"/>
          <w:p w14:paraId="587E112B" w14:textId="77777777" w:rsidR="004A25D4" w:rsidRPr="00E5422B" w:rsidRDefault="004A25D4" w:rsidP="008E4A73">
            <w:pPr>
              <w:rPr>
                <w:sz w:val="20"/>
                <w:szCs w:val="20"/>
              </w:rPr>
            </w:pPr>
            <w:r w:rsidRPr="00E5422B">
              <w:rPr>
                <w:sz w:val="20"/>
                <w:szCs w:val="20"/>
              </w:rPr>
              <w:t>1</w:t>
            </w:r>
            <w:r w:rsidRPr="00E5422B">
              <w:rPr>
                <w:sz w:val="20"/>
                <w:szCs w:val="20"/>
                <w:vertAlign w:val="superscript"/>
              </w:rPr>
              <w:t>st</w:t>
            </w:r>
            <w:r w:rsidRPr="00E5422B">
              <w:rPr>
                <w:sz w:val="20"/>
                <w:szCs w:val="20"/>
              </w:rPr>
              <w:t xml:space="preserve"> March,2019 to Continuing</w:t>
            </w:r>
          </w:p>
          <w:p w14:paraId="7765839F" w14:textId="77777777" w:rsidR="004A25D4" w:rsidRPr="00E5422B" w:rsidRDefault="004A25D4" w:rsidP="008E4A7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5422B">
              <w:rPr>
                <w:sz w:val="20"/>
                <w:szCs w:val="20"/>
              </w:rPr>
              <w:t>Coordinated and booked foreign supplier's airfare, hotel and ground transportation and prepared itinerary to facilitate successful trip.</w:t>
            </w:r>
          </w:p>
          <w:p w14:paraId="0C776546" w14:textId="77777777" w:rsidR="004A25D4" w:rsidRPr="00E5422B" w:rsidRDefault="004A25D4" w:rsidP="008E4A7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5422B">
              <w:rPr>
                <w:sz w:val="20"/>
                <w:szCs w:val="20"/>
              </w:rPr>
              <w:t xml:space="preserve"> Investigated new product such as HR Coil for LPG Cylinder, Fan making steel, Tin plate, Ship building plate and produced concise summaries for new business.</w:t>
            </w:r>
          </w:p>
          <w:p w14:paraId="5B74E14E" w14:textId="77777777" w:rsidR="004A25D4" w:rsidRPr="00E5422B" w:rsidRDefault="004A25D4" w:rsidP="008E4A7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5422B">
              <w:rPr>
                <w:sz w:val="20"/>
                <w:szCs w:val="20"/>
              </w:rPr>
              <w:t>Cross checking bills of lading, packing list and certificates of origin for each shipment.</w:t>
            </w:r>
          </w:p>
          <w:p w14:paraId="2DF453FD" w14:textId="77777777" w:rsidR="004A25D4" w:rsidRPr="00E5422B" w:rsidRDefault="004A25D4" w:rsidP="008E4A7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5422B">
              <w:rPr>
                <w:sz w:val="20"/>
                <w:szCs w:val="20"/>
              </w:rPr>
              <w:t>Used Google spreadsheet to monitor information about customer’s shipment and business activities.</w:t>
            </w:r>
          </w:p>
          <w:p w14:paraId="1146E4E8" w14:textId="77777777" w:rsidR="004A25D4" w:rsidRPr="00E5422B" w:rsidRDefault="004A25D4" w:rsidP="008E4A7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5422B">
              <w:rPr>
                <w:sz w:val="20"/>
                <w:szCs w:val="20"/>
              </w:rPr>
              <w:t>Maintained open communication with local and rural locations to facilitate smooth collaboration.</w:t>
            </w:r>
          </w:p>
          <w:p w14:paraId="67C86382" w14:textId="18832732" w:rsidR="004A25D4" w:rsidRPr="00E5422B" w:rsidRDefault="004A25D4" w:rsidP="008E4A7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5422B">
              <w:rPr>
                <w:sz w:val="20"/>
                <w:szCs w:val="20"/>
              </w:rPr>
              <w:t>Stayed on top of shipment locations and current status to update offices and customer</w:t>
            </w:r>
            <w:r w:rsidR="0072672C">
              <w:rPr>
                <w:sz w:val="20"/>
                <w:szCs w:val="20"/>
              </w:rPr>
              <w:t>s.</w:t>
            </w:r>
          </w:p>
          <w:p w14:paraId="76AB96AA" w14:textId="77777777" w:rsidR="004A25D4" w:rsidRPr="00E5422B" w:rsidRDefault="004A25D4" w:rsidP="008E4A73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</w:tbl>
    <w:p w14:paraId="6FE968F2" w14:textId="0624709B" w:rsidR="0043117B" w:rsidRDefault="002F3CC8" w:rsidP="00E5422B">
      <w:pPr>
        <w:tabs>
          <w:tab w:val="left" w:pos="990"/>
        </w:tabs>
      </w:pPr>
    </w:p>
    <w:p w14:paraId="3F00AEAE" w14:textId="77777777" w:rsidR="008E4A73" w:rsidRDefault="008E4A73" w:rsidP="00E5422B">
      <w:pPr>
        <w:tabs>
          <w:tab w:val="left" w:pos="990"/>
        </w:tabs>
      </w:pPr>
    </w:p>
    <w:sectPr w:rsidR="008E4A73" w:rsidSect="00E93BBE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1661C" w14:textId="77777777" w:rsidR="002F3CC8" w:rsidRDefault="002F3CC8" w:rsidP="000C45FF">
      <w:r>
        <w:separator/>
      </w:r>
    </w:p>
  </w:endnote>
  <w:endnote w:type="continuationSeparator" w:id="0">
    <w:p w14:paraId="574211EB" w14:textId="77777777" w:rsidR="002F3CC8" w:rsidRDefault="002F3CC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788F9" w14:textId="77777777" w:rsidR="002F3CC8" w:rsidRDefault="002F3CC8" w:rsidP="000C45FF">
      <w:r>
        <w:separator/>
      </w:r>
    </w:p>
  </w:footnote>
  <w:footnote w:type="continuationSeparator" w:id="0">
    <w:p w14:paraId="3CF70B7F" w14:textId="77777777" w:rsidR="002F3CC8" w:rsidRDefault="002F3CC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8DA4A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4D13501" wp14:editId="1C050629">
          <wp:simplePos x="0" y="0"/>
          <wp:positionH relativeFrom="page">
            <wp:align>right</wp:align>
          </wp:positionH>
          <wp:positionV relativeFrom="margin">
            <wp:posOffset>-687070</wp:posOffset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1323"/>
    <w:multiLevelType w:val="hybridMultilevel"/>
    <w:tmpl w:val="C19E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31474"/>
    <w:multiLevelType w:val="hybridMultilevel"/>
    <w:tmpl w:val="D762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0BD"/>
    <w:rsid w:val="00012E77"/>
    <w:rsid w:val="00036450"/>
    <w:rsid w:val="00094499"/>
    <w:rsid w:val="000C45FF"/>
    <w:rsid w:val="000E3FD1"/>
    <w:rsid w:val="00112054"/>
    <w:rsid w:val="001525E1"/>
    <w:rsid w:val="00180329"/>
    <w:rsid w:val="001849E8"/>
    <w:rsid w:val="0019001F"/>
    <w:rsid w:val="001A74A5"/>
    <w:rsid w:val="001B2ABD"/>
    <w:rsid w:val="001C0671"/>
    <w:rsid w:val="001C7078"/>
    <w:rsid w:val="001E0391"/>
    <w:rsid w:val="001E1759"/>
    <w:rsid w:val="001F1ECC"/>
    <w:rsid w:val="00224875"/>
    <w:rsid w:val="002400EB"/>
    <w:rsid w:val="00256CF7"/>
    <w:rsid w:val="00281FD5"/>
    <w:rsid w:val="002F3CC8"/>
    <w:rsid w:val="0030481B"/>
    <w:rsid w:val="003156FC"/>
    <w:rsid w:val="003254B5"/>
    <w:rsid w:val="0037121F"/>
    <w:rsid w:val="003A6B7D"/>
    <w:rsid w:val="003B06CA"/>
    <w:rsid w:val="003D4F93"/>
    <w:rsid w:val="00402DC5"/>
    <w:rsid w:val="004071FC"/>
    <w:rsid w:val="00445947"/>
    <w:rsid w:val="004813B3"/>
    <w:rsid w:val="00496591"/>
    <w:rsid w:val="004A25D4"/>
    <w:rsid w:val="004C63E4"/>
    <w:rsid w:val="004D3011"/>
    <w:rsid w:val="005262AC"/>
    <w:rsid w:val="005646BB"/>
    <w:rsid w:val="005A2048"/>
    <w:rsid w:val="005E39D5"/>
    <w:rsid w:val="00600670"/>
    <w:rsid w:val="006162F6"/>
    <w:rsid w:val="0062123A"/>
    <w:rsid w:val="00646E75"/>
    <w:rsid w:val="006771D0"/>
    <w:rsid w:val="006B49CA"/>
    <w:rsid w:val="006C2AF5"/>
    <w:rsid w:val="006F2E6A"/>
    <w:rsid w:val="00715FCB"/>
    <w:rsid w:val="0072672C"/>
    <w:rsid w:val="00743101"/>
    <w:rsid w:val="007775E1"/>
    <w:rsid w:val="007867A0"/>
    <w:rsid w:val="007927F5"/>
    <w:rsid w:val="00802CA0"/>
    <w:rsid w:val="0081466D"/>
    <w:rsid w:val="00881C3F"/>
    <w:rsid w:val="008D6EE6"/>
    <w:rsid w:val="008E144B"/>
    <w:rsid w:val="008E4A73"/>
    <w:rsid w:val="009170BD"/>
    <w:rsid w:val="009260CD"/>
    <w:rsid w:val="00952C25"/>
    <w:rsid w:val="0099268D"/>
    <w:rsid w:val="009C1AF2"/>
    <w:rsid w:val="00A2118D"/>
    <w:rsid w:val="00A714EE"/>
    <w:rsid w:val="00AD76E2"/>
    <w:rsid w:val="00B20152"/>
    <w:rsid w:val="00B359E4"/>
    <w:rsid w:val="00B56045"/>
    <w:rsid w:val="00B57D98"/>
    <w:rsid w:val="00B70850"/>
    <w:rsid w:val="00BA326A"/>
    <w:rsid w:val="00C066B6"/>
    <w:rsid w:val="00C37BA1"/>
    <w:rsid w:val="00C4674C"/>
    <w:rsid w:val="00C506CF"/>
    <w:rsid w:val="00C57FAB"/>
    <w:rsid w:val="00C62448"/>
    <w:rsid w:val="00C72BED"/>
    <w:rsid w:val="00C7662E"/>
    <w:rsid w:val="00C9578B"/>
    <w:rsid w:val="00CB0055"/>
    <w:rsid w:val="00D2522B"/>
    <w:rsid w:val="00D40D66"/>
    <w:rsid w:val="00D422DE"/>
    <w:rsid w:val="00D5459D"/>
    <w:rsid w:val="00DA1F4D"/>
    <w:rsid w:val="00DD172A"/>
    <w:rsid w:val="00E25A26"/>
    <w:rsid w:val="00E4381A"/>
    <w:rsid w:val="00E5422B"/>
    <w:rsid w:val="00E55D74"/>
    <w:rsid w:val="00E93BBE"/>
    <w:rsid w:val="00F300E8"/>
    <w:rsid w:val="00F60274"/>
    <w:rsid w:val="00F77FB9"/>
    <w:rsid w:val="00FB068F"/>
    <w:rsid w:val="00FB6A99"/>
    <w:rsid w:val="00FC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3368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B6A99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000000" w:themeColor="tex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FB6A99"/>
    <w:rPr>
      <w:rFonts w:asciiTheme="majorHAnsi" w:eastAsiaTheme="majorEastAsia" w:hAnsiTheme="majorHAnsi" w:cstheme="majorBidi"/>
      <w:b/>
      <w:caps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3D4F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62E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6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zidni25080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9DA18D03A744A7A03F6D8291B42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0DA32-669B-4C76-811C-247D3F89FA73}"/>
      </w:docPartPr>
      <w:docPartBody>
        <w:p w:rsidR="00901D5C" w:rsidRDefault="000E719B" w:rsidP="000E719B">
          <w:pPr>
            <w:pStyle w:val="F89DA18D03A744A7A03F6D8291B4235F"/>
          </w:pPr>
          <w:r w:rsidRPr="00036450">
            <w:t>EDUCATION</w:t>
          </w:r>
        </w:p>
      </w:docPartBody>
    </w:docPart>
    <w:docPart>
      <w:docPartPr>
        <w:name w:val="62DC3301EFDA4CBFAB3D11FC2C280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E0B9A-D0CD-484C-860B-A5675D675CAF}"/>
      </w:docPartPr>
      <w:docPartBody>
        <w:p w:rsidR="00901D5C" w:rsidRDefault="000E719B" w:rsidP="000E719B">
          <w:pPr>
            <w:pStyle w:val="62DC3301EFDA4CBFAB3D11FC2C280FEA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19B"/>
    <w:rsid w:val="000E719B"/>
    <w:rsid w:val="0017220E"/>
    <w:rsid w:val="00480BF2"/>
    <w:rsid w:val="00901D5C"/>
    <w:rsid w:val="00A355EC"/>
    <w:rsid w:val="00B619A2"/>
    <w:rsid w:val="00E2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E719B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0EF3A99A7D4697A8E7AC3BC3E3359E">
    <w:name w:val="D80EF3A99A7D4697A8E7AC3BC3E3359E"/>
  </w:style>
  <w:style w:type="paragraph" w:customStyle="1" w:styleId="7AF39994509E4349B2FCB540A103D14C">
    <w:name w:val="7AF39994509E4349B2FCB540A103D14C"/>
  </w:style>
  <w:style w:type="paragraph" w:customStyle="1" w:styleId="98136CC911914A11876831701EDCA109">
    <w:name w:val="98136CC911914A11876831701EDCA109"/>
  </w:style>
  <w:style w:type="paragraph" w:customStyle="1" w:styleId="C0A535A793BD402CB8F362590CA5B758">
    <w:name w:val="C0A535A793BD402CB8F362590CA5B758"/>
  </w:style>
  <w:style w:type="paragraph" w:customStyle="1" w:styleId="FFFAF3436FA84D65BBA9C515310E28D4">
    <w:name w:val="FFFAF3436FA84D65BBA9C515310E28D4"/>
  </w:style>
  <w:style w:type="paragraph" w:customStyle="1" w:styleId="A12489436E1E489A90C884C6774F3A7D">
    <w:name w:val="A12489436E1E489A90C884C6774F3A7D"/>
  </w:style>
  <w:style w:type="paragraph" w:customStyle="1" w:styleId="70BC558F9BD04222BA30857ACF01D6CC">
    <w:name w:val="70BC558F9BD04222BA30857ACF01D6CC"/>
  </w:style>
  <w:style w:type="paragraph" w:customStyle="1" w:styleId="C145C532E89F4B7BB220317AACBA16B4">
    <w:name w:val="C145C532E89F4B7BB220317AACBA16B4"/>
  </w:style>
  <w:style w:type="paragraph" w:customStyle="1" w:styleId="4698306AC5F140E3BAF3FF58450C408D">
    <w:name w:val="4698306AC5F140E3BAF3FF58450C408D"/>
  </w:style>
  <w:style w:type="paragraph" w:customStyle="1" w:styleId="CB1DC579210948D7967C19EB88765C5D">
    <w:name w:val="CB1DC579210948D7967C19EB88765C5D"/>
  </w:style>
  <w:style w:type="character" w:styleId="Hyperlink">
    <w:name w:val="Hyperlink"/>
    <w:basedOn w:val="DefaultParagraphFont"/>
    <w:uiPriority w:val="99"/>
    <w:unhideWhenUsed/>
    <w:rsid w:val="000E719B"/>
    <w:rPr>
      <w:color w:val="C45911" w:themeColor="accent2" w:themeShade="BF"/>
      <w:u w:val="single"/>
    </w:rPr>
  </w:style>
  <w:style w:type="paragraph" w:customStyle="1" w:styleId="F6583AED30BC49EABB976F38F2330753">
    <w:name w:val="F6583AED30BC49EABB976F38F2330753"/>
  </w:style>
  <w:style w:type="paragraph" w:customStyle="1" w:styleId="5983A3A742B14E2D91CBED9DFAEC6ADF">
    <w:name w:val="5983A3A742B14E2D91CBED9DFAEC6ADF"/>
  </w:style>
  <w:style w:type="paragraph" w:customStyle="1" w:styleId="4E3DFD8C70724D0F9FDB8AAD693DE0F7">
    <w:name w:val="4E3DFD8C70724D0F9FDB8AAD693DE0F7"/>
  </w:style>
  <w:style w:type="paragraph" w:customStyle="1" w:styleId="18913BB739314447B8F4793ED4BA8D61">
    <w:name w:val="18913BB739314447B8F4793ED4BA8D61"/>
  </w:style>
  <w:style w:type="paragraph" w:customStyle="1" w:styleId="F3863368021E4BCB9728505A87B94AA1">
    <w:name w:val="F3863368021E4BCB9728505A87B94AA1"/>
  </w:style>
  <w:style w:type="paragraph" w:customStyle="1" w:styleId="A7F2A7B9244D4DF78A676CE398E9248F">
    <w:name w:val="A7F2A7B9244D4DF78A676CE398E9248F"/>
  </w:style>
  <w:style w:type="paragraph" w:customStyle="1" w:styleId="F00AFCAC9FFF4AC08BB2540F015A4C4A">
    <w:name w:val="F00AFCAC9FFF4AC08BB2540F015A4C4A"/>
  </w:style>
  <w:style w:type="paragraph" w:customStyle="1" w:styleId="B7BE16E33523437889714A2AE6270EC1">
    <w:name w:val="B7BE16E33523437889714A2AE6270EC1"/>
  </w:style>
  <w:style w:type="paragraph" w:customStyle="1" w:styleId="A424487D59104C8BB7BCF782E02B9190">
    <w:name w:val="A424487D59104C8BB7BCF782E02B9190"/>
  </w:style>
  <w:style w:type="paragraph" w:customStyle="1" w:styleId="5335E91A148548BFB80FC60F9BBAEF08">
    <w:name w:val="5335E91A148548BFB80FC60F9BBAEF08"/>
  </w:style>
  <w:style w:type="paragraph" w:customStyle="1" w:styleId="7B53CF5187114224B59EB0C0D8C47434">
    <w:name w:val="7B53CF5187114224B59EB0C0D8C47434"/>
  </w:style>
  <w:style w:type="paragraph" w:customStyle="1" w:styleId="FA109D59FBD048A8A523037F991FAAF9">
    <w:name w:val="FA109D59FBD048A8A523037F991FAAF9"/>
  </w:style>
  <w:style w:type="paragraph" w:customStyle="1" w:styleId="BA83CCCC42AE4C4FBF3F89C11EE6D67D">
    <w:name w:val="BA83CCCC42AE4C4FBF3F89C11EE6D67D"/>
  </w:style>
  <w:style w:type="paragraph" w:customStyle="1" w:styleId="B1B9D603343A4EC9A10DAF0BC0CCB972">
    <w:name w:val="B1B9D603343A4EC9A10DAF0BC0CCB972"/>
  </w:style>
  <w:style w:type="paragraph" w:customStyle="1" w:styleId="24EA43401BA94558ACFB8DB6A0CD6509">
    <w:name w:val="24EA43401BA94558ACFB8DB6A0CD6509"/>
  </w:style>
  <w:style w:type="paragraph" w:customStyle="1" w:styleId="98F089C863144C22AE953E9E4EDC054D">
    <w:name w:val="98F089C863144C22AE953E9E4EDC054D"/>
  </w:style>
  <w:style w:type="paragraph" w:customStyle="1" w:styleId="12117D0869A94A179D1A808F5E19C0BD">
    <w:name w:val="12117D0869A94A179D1A808F5E19C0BD"/>
  </w:style>
  <w:style w:type="paragraph" w:customStyle="1" w:styleId="0A2A2FF87B5C40CBBF9D039EF614D93A">
    <w:name w:val="0A2A2FF87B5C40CBBF9D039EF614D93A"/>
  </w:style>
  <w:style w:type="paragraph" w:customStyle="1" w:styleId="605C1722AFE1466FBC7394C7B18B2948">
    <w:name w:val="605C1722AFE1466FBC7394C7B18B2948"/>
  </w:style>
  <w:style w:type="paragraph" w:customStyle="1" w:styleId="A44851BD8D4D4BC4AFC6FF50774AAC26">
    <w:name w:val="A44851BD8D4D4BC4AFC6FF50774AAC26"/>
  </w:style>
  <w:style w:type="paragraph" w:customStyle="1" w:styleId="73902C45DB6043919A572D12D8CCACC9">
    <w:name w:val="73902C45DB6043919A572D12D8CCACC9"/>
  </w:style>
  <w:style w:type="paragraph" w:customStyle="1" w:styleId="6536678A41BE4B6E9B5C3DA10F9608DF">
    <w:name w:val="6536678A41BE4B6E9B5C3DA10F9608DF"/>
  </w:style>
  <w:style w:type="paragraph" w:customStyle="1" w:styleId="CB231C99F5A84E93B172B3D847AB8402">
    <w:name w:val="CB231C99F5A84E93B172B3D847AB8402"/>
  </w:style>
  <w:style w:type="paragraph" w:customStyle="1" w:styleId="CD4B6BEB8046409DA83E6DEEA1DE8DA9">
    <w:name w:val="CD4B6BEB8046409DA83E6DEEA1DE8DA9"/>
  </w:style>
  <w:style w:type="paragraph" w:customStyle="1" w:styleId="0C7C159D2F864833B8318E093D3F5594">
    <w:name w:val="0C7C159D2F864833B8318E093D3F5594"/>
  </w:style>
  <w:style w:type="paragraph" w:customStyle="1" w:styleId="777D28D0FE1C454582B250A2FB3DA873">
    <w:name w:val="777D28D0FE1C454582B250A2FB3DA873"/>
  </w:style>
  <w:style w:type="paragraph" w:customStyle="1" w:styleId="59E4FDFC3E9D4C4D90CDC5050202FA03">
    <w:name w:val="59E4FDFC3E9D4C4D90CDC5050202FA03"/>
  </w:style>
  <w:style w:type="paragraph" w:customStyle="1" w:styleId="B0EECC0846A0403FBF1CD55FF5433A99">
    <w:name w:val="B0EECC0846A0403FBF1CD55FF5433A99"/>
  </w:style>
  <w:style w:type="paragraph" w:customStyle="1" w:styleId="C84F7ED518E54EA0AC6E39027F0D59EA">
    <w:name w:val="C84F7ED518E54EA0AC6E39027F0D59EA"/>
  </w:style>
  <w:style w:type="paragraph" w:customStyle="1" w:styleId="26BD084A3044420BA5562572B17B85E2">
    <w:name w:val="26BD084A3044420BA5562572B17B85E2"/>
  </w:style>
  <w:style w:type="character" w:customStyle="1" w:styleId="Heading2Char">
    <w:name w:val="Heading 2 Char"/>
    <w:basedOn w:val="DefaultParagraphFont"/>
    <w:link w:val="Heading2"/>
    <w:uiPriority w:val="9"/>
    <w:rsid w:val="000E719B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96D1605D70F476A825B70BACE7D66E3">
    <w:name w:val="B96D1605D70F476A825B70BACE7D66E3"/>
  </w:style>
  <w:style w:type="paragraph" w:customStyle="1" w:styleId="561AE231C5BA405F9C0E96FEEFE374E2">
    <w:name w:val="561AE231C5BA405F9C0E96FEEFE374E2"/>
    <w:rsid w:val="000E719B"/>
  </w:style>
  <w:style w:type="paragraph" w:customStyle="1" w:styleId="61B3FBC5F5B04451998B09925EBE9543">
    <w:name w:val="61B3FBC5F5B04451998B09925EBE9543"/>
    <w:rsid w:val="000E719B"/>
  </w:style>
  <w:style w:type="paragraph" w:customStyle="1" w:styleId="4768E0B45CDB45A1B5DD642A9FD544AF">
    <w:name w:val="4768E0B45CDB45A1B5DD642A9FD544AF"/>
    <w:rsid w:val="000E719B"/>
  </w:style>
  <w:style w:type="paragraph" w:customStyle="1" w:styleId="78A5D550BC2D4820814B99E4790BA325">
    <w:name w:val="78A5D550BC2D4820814B99E4790BA325"/>
    <w:rsid w:val="000E719B"/>
  </w:style>
  <w:style w:type="paragraph" w:customStyle="1" w:styleId="948EE3BCE18143AA9AAF97018E3C76FB">
    <w:name w:val="948EE3BCE18143AA9AAF97018E3C76FB"/>
    <w:rsid w:val="000E719B"/>
  </w:style>
  <w:style w:type="paragraph" w:customStyle="1" w:styleId="F6779029BCCD4F64BEE7B58D01800CA3">
    <w:name w:val="F6779029BCCD4F64BEE7B58D01800CA3"/>
    <w:rsid w:val="000E719B"/>
  </w:style>
  <w:style w:type="paragraph" w:customStyle="1" w:styleId="C73665E7B8FB4327B2926EBF7FB60B3E">
    <w:name w:val="C73665E7B8FB4327B2926EBF7FB60B3E"/>
    <w:rsid w:val="000E719B"/>
  </w:style>
  <w:style w:type="paragraph" w:customStyle="1" w:styleId="D496FC472E8541E490CA27BC3250085A">
    <w:name w:val="D496FC472E8541E490CA27BC3250085A"/>
    <w:rsid w:val="000E719B"/>
  </w:style>
  <w:style w:type="paragraph" w:customStyle="1" w:styleId="39AD94E90D714AD390E08FA56FE97820">
    <w:name w:val="39AD94E90D714AD390E08FA56FE97820"/>
    <w:rsid w:val="000E719B"/>
  </w:style>
  <w:style w:type="paragraph" w:customStyle="1" w:styleId="68E76AE9349F48C5A35D6AE5FCB19BBE">
    <w:name w:val="68E76AE9349F48C5A35D6AE5FCB19BBE"/>
    <w:rsid w:val="000E719B"/>
  </w:style>
  <w:style w:type="paragraph" w:customStyle="1" w:styleId="141D89938A2C49A28FDA142DA195C3E4">
    <w:name w:val="141D89938A2C49A28FDA142DA195C3E4"/>
    <w:rsid w:val="000E719B"/>
  </w:style>
  <w:style w:type="paragraph" w:customStyle="1" w:styleId="DB492960DD964062AAEE63438017A255">
    <w:name w:val="DB492960DD964062AAEE63438017A255"/>
    <w:rsid w:val="000E719B"/>
  </w:style>
  <w:style w:type="paragraph" w:customStyle="1" w:styleId="8F579D8273F54977A4B4ABD29CE6F334">
    <w:name w:val="8F579D8273F54977A4B4ABD29CE6F334"/>
    <w:rsid w:val="000E719B"/>
  </w:style>
  <w:style w:type="paragraph" w:customStyle="1" w:styleId="1B591D9B0943406AA1A61EAF03518271">
    <w:name w:val="1B591D9B0943406AA1A61EAF03518271"/>
    <w:rsid w:val="000E719B"/>
  </w:style>
  <w:style w:type="paragraph" w:customStyle="1" w:styleId="FC46726F780A425BBAC97341E78921B0">
    <w:name w:val="FC46726F780A425BBAC97341E78921B0"/>
    <w:rsid w:val="000E719B"/>
  </w:style>
  <w:style w:type="paragraph" w:customStyle="1" w:styleId="E2C2B76B6DF244F780B06095A31CD95A">
    <w:name w:val="E2C2B76B6DF244F780B06095A31CD95A"/>
    <w:rsid w:val="000E719B"/>
  </w:style>
  <w:style w:type="paragraph" w:customStyle="1" w:styleId="77B44EBAB05D4A7BB5DCB25B57E36E5A">
    <w:name w:val="77B44EBAB05D4A7BB5DCB25B57E36E5A"/>
    <w:rsid w:val="000E719B"/>
  </w:style>
  <w:style w:type="paragraph" w:customStyle="1" w:styleId="CA29B43D87EF4F1DB5F5C28EB7D472E5">
    <w:name w:val="CA29B43D87EF4F1DB5F5C28EB7D472E5"/>
    <w:rsid w:val="000E719B"/>
  </w:style>
  <w:style w:type="paragraph" w:customStyle="1" w:styleId="618C2F567B2E4AFD9875546320646218">
    <w:name w:val="618C2F567B2E4AFD9875546320646218"/>
    <w:rsid w:val="000E719B"/>
  </w:style>
  <w:style w:type="paragraph" w:customStyle="1" w:styleId="7AF90101041C46C7A7991BA00A7F2E16">
    <w:name w:val="7AF90101041C46C7A7991BA00A7F2E16"/>
    <w:rsid w:val="000E719B"/>
  </w:style>
  <w:style w:type="paragraph" w:customStyle="1" w:styleId="1BA4BFF3A84D4667A024A52F2A2C02A4">
    <w:name w:val="1BA4BFF3A84D4667A024A52F2A2C02A4"/>
    <w:rsid w:val="000E719B"/>
  </w:style>
  <w:style w:type="paragraph" w:customStyle="1" w:styleId="D02A2BC00ACD4259918138CACD414A36">
    <w:name w:val="D02A2BC00ACD4259918138CACD414A36"/>
    <w:rsid w:val="000E719B"/>
  </w:style>
  <w:style w:type="paragraph" w:customStyle="1" w:styleId="28744E7BFE7345BC82F117F6B5A2CE21">
    <w:name w:val="28744E7BFE7345BC82F117F6B5A2CE21"/>
    <w:rsid w:val="000E719B"/>
  </w:style>
  <w:style w:type="paragraph" w:customStyle="1" w:styleId="DDD370AC1E5943D0BC4187393E8BFAC6">
    <w:name w:val="DDD370AC1E5943D0BC4187393E8BFAC6"/>
    <w:rsid w:val="000E719B"/>
  </w:style>
  <w:style w:type="paragraph" w:customStyle="1" w:styleId="7C9DA8B7D5734ACABE1A2AE13A133EAA">
    <w:name w:val="7C9DA8B7D5734ACABE1A2AE13A133EAA"/>
    <w:rsid w:val="000E719B"/>
  </w:style>
  <w:style w:type="paragraph" w:customStyle="1" w:styleId="E36CED6111BF47819CC635A67C03E459">
    <w:name w:val="E36CED6111BF47819CC635A67C03E459"/>
    <w:rsid w:val="000E719B"/>
  </w:style>
  <w:style w:type="paragraph" w:customStyle="1" w:styleId="4BE23EAC16434D2692DF03902F739E2B">
    <w:name w:val="4BE23EAC16434D2692DF03902F739E2B"/>
    <w:rsid w:val="000E719B"/>
  </w:style>
  <w:style w:type="paragraph" w:customStyle="1" w:styleId="FFC14D7B0CF34269AE52728E8D932329">
    <w:name w:val="FFC14D7B0CF34269AE52728E8D932329"/>
    <w:rsid w:val="000E719B"/>
  </w:style>
  <w:style w:type="paragraph" w:customStyle="1" w:styleId="00DA55B73BDF458F9C119D19A87B6CF7">
    <w:name w:val="00DA55B73BDF458F9C119D19A87B6CF7"/>
    <w:rsid w:val="000E719B"/>
  </w:style>
  <w:style w:type="paragraph" w:customStyle="1" w:styleId="2B584D58D2044992A3E7BEF94A883E5F">
    <w:name w:val="2B584D58D2044992A3E7BEF94A883E5F"/>
    <w:rsid w:val="000E719B"/>
  </w:style>
  <w:style w:type="paragraph" w:customStyle="1" w:styleId="EECD647008594439A8346D1A9D9ADDA7">
    <w:name w:val="EECD647008594439A8346D1A9D9ADDA7"/>
    <w:rsid w:val="000E719B"/>
  </w:style>
  <w:style w:type="paragraph" w:customStyle="1" w:styleId="9F23DE2E5DCA441296D5E407317FF2A2">
    <w:name w:val="9F23DE2E5DCA441296D5E407317FF2A2"/>
    <w:rsid w:val="000E719B"/>
  </w:style>
  <w:style w:type="paragraph" w:customStyle="1" w:styleId="CEDA640F85FE428E87C1147FC926ED54">
    <w:name w:val="CEDA640F85FE428E87C1147FC926ED54"/>
    <w:rsid w:val="000E719B"/>
  </w:style>
  <w:style w:type="paragraph" w:customStyle="1" w:styleId="45E2730A8B354CBCAED84F6FAD3903EE">
    <w:name w:val="45E2730A8B354CBCAED84F6FAD3903EE"/>
    <w:rsid w:val="000E719B"/>
  </w:style>
  <w:style w:type="paragraph" w:customStyle="1" w:styleId="3EBC7219191C4B7191FF4AC5EB34AEAE">
    <w:name w:val="3EBC7219191C4B7191FF4AC5EB34AEAE"/>
    <w:rsid w:val="000E719B"/>
  </w:style>
  <w:style w:type="paragraph" w:customStyle="1" w:styleId="C6069076E4804A8E96B2B6FEE79F870B">
    <w:name w:val="C6069076E4804A8E96B2B6FEE79F870B"/>
    <w:rsid w:val="000E719B"/>
  </w:style>
  <w:style w:type="paragraph" w:customStyle="1" w:styleId="6D08F9034CEA4AFD9CFA32E86E25D811">
    <w:name w:val="6D08F9034CEA4AFD9CFA32E86E25D811"/>
    <w:rsid w:val="000E719B"/>
  </w:style>
  <w:style w:type="paragraph" w:customStyle="1" w:styleId="5C46385C251049CA8D42B461DCE6553C">
    <w:name w:val="5C46385C251049CA8D42B461DCE6553C"/>
    <w:rsid w:val="000E719B"/>
  </w:style>
  <w:style w:type="paragraph" w:customStyle="1" w:styleId="504B5E45ACA44C848EF6E22FF50B4BF6">
    <w:name w:val="504B5E45ACA44C848EF6E22FF50B4BF6"/>
    <w:rsid w:val="000E719B"/>
  </w:style>
  <w:style w:type="paragraph" w:customStyle="1" w:styleId="DA32E2802FD8452C82D0735936009044">
    <w:name w:val="DA32E2802FD8452C82D0735936009044"/>
    <w:rsid w:val="000E719B"/>
  </w:style>
  <w:style w:type="paragraph" w:customStyle="1" w:styleId="E0D83161227B40478E37DA30688808EF">
    <w:name w:val="E0D83161227B40478E37DA30688808EF"/>
    <w:rsid w:val="000E719B"/>
  </w:style>
  <w:style w:type="paragraph" w:customStyle="1" w:styleId="F5AA435A4265497295867C91D9B4AAE7">
    <w:name w:val="F5AA435A4265497295867C91D9B4AAE7"/>
    <w:rsid w:val="000E719B"/>
  </w:style>
  <w:style w:type="paragraph" w:customStyle="1" w:styleId="8203C8DBFF5149FD9839DB8EA189A8CB">
    <w:name w:val="8203C8DBFF5149FD9839DB8EA189A8CB"/>
    <w:rsid w:val="000E719B"/>
  </w:style>
  <w:style w:type="paragraph" w:customStyle="1" w:styleId="3E5E3885AB6C4A089EBE20281B0FDD92">
    <w:name w:val="3E5E3885AB6C4A089EBE20281B0FDD92"/>
    <w:rsid w:val="000E719B"/>
  </w:style>
  <w:style w:type="paragraph" w:customStyle="1" w:styleId="77EB601FE14A4E76954CB2C5B3B6EAF2">
    <w:name w:val="77EB601FE14A4E76954CB2C5B3B6EAF2"/>
    <w:rsid w:val="000E719B"/>
  </w:style>
  <w:style w:type="paragraph" w:customStyle="1" w:styleId="69DA5DACCAE1468BBA6C1BAF1C3BF227">
    <w:name w:val="69DA5DACCAE1468BBA6C1BAF1C3BF227"/>
    <w:rsid w:val="000E719B"/>
  </w:style>
  <w:style w:type="paragraph" w:customStyle="1" w:styleId="19046CAB93DC435084E6EAEBDB9B9AEF">
    <w:name w:val="19046CAB93DC435084E6EAEBDB9B9AEF"/>
    <w:rsid w:val="000E719B"/>
  </w:style>
  <w:style w:type="paragraph" w:customStyle="1" w:styleId="2113B963DB79412EA771F351763A3F39">
    <w:name w:val="2113B963DB79412EA771F351763A3F39"/>
    <w:rsid w:val="000E719B"/>
  </w:style>
  <w:style w:type="paragraph" w:customStyle="1" w:styleId="42F2BF6D4F424EEA8BBF3A5F45D7D2BF">
    <w:name w:val="42F2BF6D4F424EEA8BBF3A5F45D7D2BF"/>
    <w:rsid w:val="000E719B"/>
  </w:style>
  <w:style w:type="paragraph" w:customStyle="1" w:styleId="3C65C12985D64855AAC0D52AF9B4110B">
    <w:name w:val="3C65C12985D64855AAC0D52AF9B4110B"/>
    <w:rsid w:val="000E719B"/>
  </w:style>
  <w:style w:type="paragraph" w:customStyle="1" w:styleId="87A3F99B6DFB4C138D82847352BA4555">
    <w:name w:val="87A3F99B6DFB4C138D82847352BA4555"/>
    <w:rsid w:val="000E719B"/>
  </w:style>
  <w:style w:type="paragraph" w:customStyle="1" w:styleId="B02458A2480B4D739C33292B9388EDC4">
    <w:name w:val="B02458A2480B4D739C33292B9388EDC4"/>
    <w:rsid w:val="000E719B"/>
  </w:style>
  <w:style w:type="paragraph" w:customStyle="1" w:styleId="F191F723F8E445A8A3CFE3CEF39C8B16">
    <w:name w:val="F191F723F8E445A8A3CFE3CEF39C8B16"/>
    <w:rsid w:val="000E719B"/>
  </w:style>
  <w:style w:type="paragraph" w:customStyle="1" w:styleId="12728A99A1474BEAA51082609C86045F">
    <w:name w:val="12728A99A1474BEAA51082609C86045F"/>
    <w:rsid w:val="000E719B"/>
  </w:style>
  <w:style w:type="paragraph" w:customStyle="1" w:styleId="57AA8EAAAE8046509DF7C0CBD0946791">
    <w:name w:val="57AA8EAAAE8046509DF7C0CBD0946791"/>
    <w:rsid w:val="000E719B"/>
  </w:style>
  <w:style w:type="paragraph" w:customStyle="1" w:styleId="7772775B160F41C7B6D57822F1423E86">
    <w:name w:val="7772775B160F41C7B6D57822F1423E86"/>
    <w:rsid w:val="000E719B"/>
  </w:style>
  <w:style w:type="paragraph" w:customStyle="1" w:styleId="11ADEB8CD8AA47C382EDCDA27BBCDB23">
    <w:name w:val="11ADEB8CD8AA47C382EDCDA27BBCDB23"/>
    <w:rsid w:val="000E719B"/>
  </w:style>
  <w:style w:type="paragraph" w:customStyle="1" w:styleId="30C427C7897D477EB88BD9E6F491F870">
    <w:name w:val="30C427C7897D477EB88BD9E6F491F870"/>
    <w:rsid w:val="000E719B"/>
  </w:style>
  <w:style w:type="paragraph" w:customStyle="1" w:styleId="6EC6BF5180EF4FBCBDB34FA2158C054B">
    <w:name w:val="6EC6BF5180EF4FBCBDB34FA2158C054B"/>
    <w:rsid w:val="000E719B"/>
  </w:style>
  <w:style w:type="paragraph" w:customStyle="1" w:styleId="D40AD51ADAC74BA2B3DA6EC621096B27">
    <w:name w:val="D40AD51ADAC74BA2B3DA6EC621096B27"/>
    <w:rsid w:val="000E719B"/>
  </w:style>
  <w:style w:type="paragraph" w:customStyle="1" w:styleId="35E8BEA7254D46D59800E589E70CB864">
    <w:name w:val="35E8BEA7254D46D59800E589E70CB864"/>
    <w:rsid w:val="000E719B"/>
  </w:style>
  <w:style w:type="paragraph" w:customStyle="1" w:styleId="2CCE51D24F604BAE8A2073BF2B0145CB">
    <w:name w:val="2CCE51D24F604BAE8A2073BF2B0145CB"/>
    <w:rsid w:val="000E719B"/>
  </w:style>
  <w:style w:type="paragraph" w:customStyle="1" w:styleId="75723B602B844CB1A15186D296359512">
    <w:name w:val="75723B602B844CB1A15186D296359512"/>
    <w:rsid w:val="000E719B"/>
  </w:style>
  <w:style w:type="paragraph" w:customStyle="1" w:styleId="0DB6F438276B41CFB35E77F79D83AA9F">
    <w:name w:val="0DB6F438276B41CFB35E77F79D83AA9F"/>
    <w:rsid w:val="000E719B"/>
  </w:style>
  <w:style w:type="paragraph" w:customStyle="1" w:styleId="0DB2B5A21C254D5B968BD8A854A7EB62">
    <w:name w:val="0DB2B5A21C254D5B968BD8A854A7EB62"/>
    <w:rsid w:val="000E719B"/>
  </w:style>
  <w:style w:type="paragraph" w:customStyle="1" w:styleId="B5628865D8F94CF3908D2259AF714F10">
    <w:name w:val="B5628865D8F94CF3908D2259AF714F10"/>
    <w:rsid w:val="000E719B"/>
  </w:style>
  <w:style w:type="paragraph" w:customStyle="1" w:styleId="F68BC0DA1657461DBA97134A655C705A">
    <w:name w:val="F68BC0DA1657461DBA97134A655C705A"/>
    <w:rsid w:val="000E719B"/>
  </w:style>
  <w:style w:type="paragraph" w:customStyle="1" w:styleId="BEF5EB7B5B86442298F5AA90DF3B3A71">
    <w:name w:val="BEF5EB7B5B86442298F5AA90DF3B3A71"/>
    <w:rsid w:val="000E719B"/>
  </w:style>
  <w:style w:type="paragraph" w:customStyle="1" w:styleId="7A272DB63C794EEBABC7380D3C753639">
    <w:name w:val="7A272DB63C794EEBABC7380D3C753639"/>
    <w:rsid w:val="000E719B"/>
  </w:style>
  <w:style w:type="paragraph" w:customStyle="1" w:styleId="2F1B88A7F08E49C29E6284904FB1C6FC">
    <w:name w:val="2F1B88A7F08E49C29E6284904FB1C6FC"/>
    <w:rsid w:val="000E719B"/>
  </w:style>
  <w:style w:type="paragraph" w:customStyle="1" w:styleId="114CF3BF8C294567B0E8920D7F07E897">
    <w:name w:val="114CF3BF8C294567B0E8920D7F07E897"/>
    <w:rsid w:val="000E719B"/>
  </w:style>
  <w:style w:type="paragraph" w:customStyle="1" w:styleId="CD7EC6664C5C4F4FA377AD6F21543444">
    <w:name w:val="CD7EC6664C5C4F4FA377AD6F21543444"/>
    <w:rsid w:val="000E719B"/>
  </w:style>
  <w:style w:type="paragraph" w:customStyle="1" w:styleId="F35D36147E60422FBFE147A3BC6743D0">
    <w:name w:val="F35D36147E60422FBFE147A3BC6743D0"/>
    <w:rsid w:val="000E719B"/>
  </w:style>
  <w:style w:type="paragraph" w:customStyle="1" w:styleId="55D31EC9A9DA46648F2E91E381141B06">
    <w:name w:val="55D31EC9A9DA46648F2E91E381141B06"/>
    <w:rsid w:val="000E719B"/>
  </w:style>
  <w:style w:type="paragraph" w:customStyle="1" w:styleId="CC09506C212C4E659DA56C5E04DA2B0E">
    <w:name w:val="CC09506C212C4E659DA56C5E04DA2B0E"/>
    <w:rsid w:val="000E719B"/>
  </w:style>
  <w:style w:type="paragraph" w:customStyle="1" w:styleId="DF332D538E7C4AAA8B90629887996BA5">
    <w:name w:val="DF332D538E7C4AAA8B90629887996BA5"/>
    <w:rsid w:val="000E719B"/>
  </w:style>
  <w:style w:type="paragraph" w:customStyle="1" w:styleId="506664A34FCD44D788B9582CC765FA5D">
    <w:name w:val="506664A34FCD44D788B9582CC765FA5D"/>
    <w:rsid w:val="000E719B"/>
  </w:style>
  <w:style w:type="paragraph" w:customStyle="1" w:styleId="A7807E9F54704E99AE53996A6F7EE8CD">
    <w:name w:val="A7807E9F54704E99AE53996A6F7EE8CD"/>
    <w:rsid w:val="000E719B"/>
  </w:style>
  <w:style w:type="paragraph" w:customStyle="1" w:styleId="DC6BDCC5D16D4D789FD538DABCE42DEA">
    <w:name w:val="DC6BDCC5D16D4D789FD538DABCE42DEA"/>
    <w:rsid w:val="000E719B"/>
  </w:style>
  <w:style w:type="paragraph" w:customStyle="1" w:styleId="C08D598DB36B4E5FA1E9186E05779F13">
    <w:name w:val="C08D598DB36B4E5FA1E9186E05779F13"/>
    <w:rsid w:val="000E719B"/>
  </w:style>
  <w:style w:type="paragraph" w:customStyle="1" w:styleId="8DD13D6E52704A25BA48C30D2AC720FE">
    <w:name w:val="8DD13D6E52704A25BA48C30D2AC720FE"/>
    <w:rsid w:val="000E719B"/>
  </w:style>
  <w:style w:type="paragraph" w:customStyle="1" w:styleId="76DF8FA945704B6F9AC7698BC77CD3E6">
    <w:name w:val="76DF8FA945704B6F9AC7698BC77CD3E6"/>
    <w:rsid w:val="000E719B"/>
  </w:style>
  <w:style w:type="paragraph" w:customStyle="1" w:styleId="DEAB0EB002D04C04B3BAFD00622568A7">
    <w:name w:val="DEAB0EB002D04C04B3BAFD00622568A7"/>
    <w:rsid w:val="000E719B"/>
  </w:style>
  <w:style w:type="paragraph" w:customStyle="1" w:styleId="DE9F4044CCE445529E22C8C5D6117F96">
    <w:name w:val="DE9F4044CCE445529E22C8C5D6117F96"/>
    <w:rsid w:val="000E719B"/>
  </w:style>
  <w:style w:type="paragraph" w:customStyle="1" w:styleId="83B247D9FFF844CAA4ACF1DED67D2D30">
    <w:name w:val="83B247D9FFF844CAA4ACF1DED67D2D30"/>
    <w:rsid w:val="000E719B"/>
  </w:style>
  <w:style w:type="paragraph" w:customStyle="1" w:styleId="77D7D62C29F94B099851057BD555EC8E">
    <w:name w:val="77D7D62C29F94B099851057BD555EC8E"/>
    <w:rsid w:val="000E719B"/>
  </w:style>
  <w:style w:type="paragraph" w:customStyle="1" w:styleId="62DA4167C0F94364A44301AF1E683791">
    <w:name w:val="62DA4167C0F94364A44301AF1E683791"/>
    <w:rsid w:val="000E719B"/>
  </w:style>
  <w:style w:type="paragraph" w:customStyle="1" w:styleId="A7B461F7A9A34B31AFB92E8821D9FD57">
    <w:name w:val="A7B461F7A9A34B31AFB92E8821D9FD57"/>
    <w:rsid w:val="000E719B"/>
  </w:style>
  <w:style w:type="paragraph" w:customStyle="1" w:styleId="90EEB46163BE44A392CC43A5C648CB25">
    <w:name w:val="90EEB46163BE44A392CC43A5C648CB25"/>
    <w:rsid w:val="000E719B"/>
  </w:style>
  <w:style w:type="paragraph" w:customStyle="1" w:styleId="952C0E30F3D0413D92054BD997185651">
    <w:name w:val="952C0E30F3D0413D92054BD997185651"/>
    <w:rsid w:val="000E719B"/>
  </w:style>
  <w:style w:type="paragraph" w:customStyle="1" w:styleId="F26E5B799D0543FD9109D25C71E65DF7">
    <w:name w:val="F26E5B799D0543FD9109D25C71E65DF7"/>
    <w:rsid w:val="000E719B"/>
  </w:style>
  <w:style w:type="paragraph" w:customStyle="1" w:styleId="9B45DE6CAACF408F96775A33E3048169">
    <w:name w:val="9B45DE6CAACF408F96775A33E3048169"/>
    <w:rsid w:val="000E719B"/>
  </w:style>
  <w:style w:type="paragraph" w:customStyle="1" w:styleId="D08627509967490AA596E07F62F2159D">
    <w:name w:val="D08627509967490AA596E07F62F2159D"/>
    <w:rsid w:val="000E719B"/>
  </w:style>
  <w:style w:type="paragraph" w:customStyle="1" w:styleId="D36DB68E0ED040C3A89C0C9A1A3B28F5">
    <w:name w:val="D36DB68E0ED040C3A89C0C9A1A3B28F5"/>
    <w:rsid w:val="000E719B"/>
  </w:style>
  <w:style w:type="paragraph" w:customStyle="1" w:styleId="9F09BA95B5CD493297840D3633B4984E">
    <w:name w:val="9F09BA95B5CD493297840D3633B4984E"/>
    <w:rsid w:val="000E719B"/>
  </w:style>
  <w:style w:type="paragraph" w:customStyle="1" w:styleId="4B83AE3487B642508358DC247D1A9C4D">
    <w:name w:val="4B83AE3487B642508358DC247D1A9C4D"/>
    <w:rsid w:val="000E719B"/>
  </w:style>
  <w:style w:type="paragraph" w:customStyle="1" w:styleId="FDC08216BFE4418FA04CB16E015CCEDB">
    <w:name w:val="FDC08216BFE4418FA04CB16E015CCEDB"/>
    <w:rsid w:val="000E719B"/>
  </w:style>
  <w:style w:type="paragraph" w:customStyle="1" w:styleId="DBB9142DB7614A2F96BF9CC52F2793A3">
    <w:name w:val="DBB9142DB7614A2F96BF9CC52F2793A3"/>
    <w:rsid w:val="000E719B"/>
  </w:style>
  <w:style w:type="paragraph" w:customStyle="1" w:styleId="1204A5F5BBA549FFB185256B839FC2C1">
    <w:name w:val="1204A5F5BBA549FFB185256B839FC2C1"/>
    <w:rsid w:val="000E719B"/>
  </w:style>
  <w:style w:type="paragraph" w:customStyle="1" w:styleId="721435A2A91B4A80844881960E0DCE0B">
    <w:name w:val="721435A2A91B4A80844881960E0DCE0B"/>
    <w:rsid w:val="000E719B"/>
  </w:style>
  <w:style w:type="paragraph" w:customStyle="1" w:styleId="002CF2FF7AB4478C9D02221701B63047">
    <w:name w:val="002CF2FF7AB4478C9D02221701B63047"/>
    <w:rsid w:val="000E719B"/>
  </w:style>
  <w:style w:type="paragraph" w:customStyle="1" w:styleId="EEB177A5D2D8448EAD480546C9CBBE5A">
    <w:name w:val="EEB177A5D2D8448EAD480546C9CBBE5A"/>
    <w:rsid w:val="000E719B"/>
  </w:style>
  <w:style w:type="paragraph" w:customStyle="1" w:styleId="317D1BB3DA2C4B9198DAEA3844FE4358">
    <w:name w:val="317D1BB3DA2C4B9198DAEA3844FE4358"/>
    <w:rsid w:val="000E719B"/>
  </w:style>
  <w:style w:type="paragraph" w:customStyle="1" w:styleId="20FD2DEFED5944C2A3D38BEDE173F4C4">
    <w:name w:val="20FD2DEFED5944C2A3D38BEDE173F4C4"/>
    <w:rsid w:val="000E719B"/>
  </w:style>
  <w:style w:type="paragraph" w:customStyle="1" w:styleId="AC402F6D7E214C05BA7F70174B2E0B04">
    <w:name w:val="AC402F6D7E214C05BA7F70174B2E0B04"/>
    <w:rsid w:val="000E719B"/>
  </w:style>
  <w:style w:type="paragraph" w:customStyle="1" w:styleId="7F9936113D5C46E5875B3A30E614CAB2">
    <w:name w:val="7F9936113D5C46E5875B3A30E614CAB2"/>
    <w:rsid w:val="000E719B"/>
  </w:style>
  <w:style w:type="paragraph" w:customStyle="1" w:styleId="8D3A5FD5F8DD4177BCE1FF231658FE42">
    <w:name w:val="8D3A5FD5F8DD4177BCE1FF231658FE42"/>
    <w:rsid w:val="000E719B"/>
  </w:style>
  <w:style w:type="paragraph" w:customStyle="1" w:styleId="2D491D5546934298B1400B7909E8E7A3">
    <w:name w:val="2D491D5546934298B1400B7909E8E7A3"/>
    <w:rsid w:val="000E719B"/>
  </w:style>
  <w:style w:type="paragraph" w:customStyle="1" w:styleId="086F14694A294613A43BCD807F750723">
    <w:name w:val="086F14694A294613A43BCD807F750723"/>
    <w:rsid w:val="000E719B"/>
  </w:style>
  <w:style w:type="paragraph" w:customStyle="1" w:styleId="F8A2FE6170234340973896ECAEF7EFCD">
    <w:name w:val="F8A2FE6170234340973896ECAEF7EFCD"/>
    <w:rsid w:val="000E719B"/>
  </w:style>
  <w:style w:type="paragraph" w:customStyle="1" w:styleId="84F71F4D7A0D4FD092BB37D89F97EB49">
    <w:name w:val="84F71F4D7A0D4FD092BB37D89F97EB49"/>
    <w:rsid w:val="000E719B"/>
  </w:style>
  <w:style w:type="paragraph" w:customStyle="1" w:styleId="2F7E603EF7124D81901ADF4FF228D72B">
    <w:name w:val="2F7E603EF7124D81901ADF4FF228D72B"/>
    <w:rsid w:val="000E719B"/>
  </w:style>
  <w:style w:type="paragraph" w:customStyle="1" w:styleId="4E76DE0E3AC34ADE8BB925EE9B7C1C59">
    <w:name w:val="4E76DE0E3AC34ADE8BB925EE9B7C1C59"/>
    <w:rsid w:val="000E719B"/>
  </w:style>
  <w:style w:type="paragraph" w:customStyle="1" w:styleId="122E3610A1AF4C0A8097800DABAC6780">
    <w:name w:val="122E3610A1AF4C0A8097800DABAC6780"/>
    <w:rsid w:val="000E719B"/>
  </w:style>
  <w:style w:type="paragraph" w:customStyle="1" w:styleId="CF70941821464B879502AE99E1744ACE">
    <w:name w:val="CF70941821464B879502AE99E1744ACE"/>
    <w:rsid w:val="000E719B"/>
  </w:style>
  <w:style w:type="paragraph" w:customStyle="1" w:styleId="1C41A29954FD4991A50CC34494D1B158">
    <w:name w:val="1C41A29954FD4991A50CC34494D1B158"/>
    <w:rsid w:val="000E719B"/>
  </w:style>
  <w:style w:type="paragraph" w:customStyle="1" w:styleId="493A79C64E044FD8BD2F96EE8439615E">
    <w:name w:val="493A79C64E044FD8BD2F96EE8439615E"/>
    <w:rsid w:val="000E719B"/>
  </w:style>
  <w:style w:type="paragraph" w:customStyle="1" w:styleId="CD7ABF1CAEA84F1D874CA72E107AFBC0">
    <w:name w:val="CD7ABF1CAEA84F1D874CA72E107AFBC0"/>
    <w:rsid w:val="000E719B"/>
  </w:style>
  <w:style w:type="paragraph" w:customStyle="1" w:styleId="5F30F2A28C414C6797BEEAF060D92754">
    <w:name w:val="5F30F2A28C414C6797BEEAF060D92754"/>
    <w:rsid w:val="000E719B"/>
  </w:style>
  <w:style w:type="paragraph" w:customStyle="1" w:styleId="AA5699A93B66492A9FDEFBC2366014D7">
    <w:name w:val="AA5699A93B66492A9FDEFBC2366014D7"/>
    <w:rsid w:val="000E719B"/>
  </w:style>
  <w:style w:type="paragraph" w:customStyle="1" w:styleId="E93C30E5EA6D4F58BAB9F2FA99922466">
    <w:name w:val="E93C30E5EA6D4F58BAB9F2FA99922466"/>
    <w:rsid w:val="000E719B"/>
  </w:style>
  <w:style w:type="paragraph" w:customStyle="1" w:styleId="CDC6DFCD03044FFABFAF74FD9E62F5E7">
    <w:name w:val="CDC6DFCD03044FFABFAF74FD9E62F5E7"/>
    <w:rsid w:val="000E719B"/>
  </w:style>
  <w:style w:type="paragraph" w:customStyle="1" w:styleId="DBBEFF9BC6AB4EE9AD4E63D8C24888F6">
    <w:name w:val="DBBEFF9BC6AB4EE9AD4E63D8C24888F6"/>
    <w:rsid w:val="000E719B"/>
  </w:style>
  <w:style w:type="paragraph" w:customStyle="1" w:styleId="9711544CA1A94FC8B75D6293C84515CF">
    <w:name w:val="9711544CA1A94FC8B75D6293C84515CF"/>
    <w:rsid w:val="000E719B"/>
  </w:style>
  <w:style w:type="paragraph" w:customStyle="1" w:styleId="514302D3C06947DDA78C35962224C2D3">
    <w:name w:val="514302D3C06947DDA78C35962224C2D3"/>
    <w:rsid w:val="000E719B"/>
  </w:style>
  <w:style w:type="paragraph" w:customStyle="1" w:styleId="2D3207F4F9A640FBA9CE01F4E1FF534B">
    <w:name w:val="2D3207F4F9A640FBA9CE01F4E1FF534B"/>
    <w:rsid w:val="000E719B"/>
  </w:style>
  <w:style w:type="paragraph" w:customStyle="1" w:styleId="B96F7D2363004EB088CCE01C9F4E0F9A">
    <w:name w:val="B96F7D2363004EB088CCE01C9F4E0F9A"/>
    <w:rsid w:val="000E719B"/>
  </w:style>
  <w:style w:type="paragraph" w:customStyle="1" w:styleId="1B497DD120BB4B58A40E54B6D9509861">
    <w:name w:val="1B497DD120BB4B58A40E54B6D9509861"/>
    <w:rsid w:val="000E719B"/>
  </w:style>
  <w:style w:type="paragraph" w:customStyle="1" w:styleId="A4960A29610F4024888C4B71DD27C82E">
    <w:name w:val="A4960A29610F4024888C4B71DD27C82E"/>
    <w:rsid w:val="000E719B"/>
  </w:style>
  <w:style w:type="paragraph" w:customStyle="1" w:styleId="F2BC38524CD6408E8E6183E945EA5D92">
    <w:name w:val="F2BC38524CD6408E8E6183E945EA5D92"/>
    <w:rsid w:val="000E719B"/>
  </w:style>
  <w:style w:type="paragraph" w:customStyle="1" w:styleId="D8B5B8F3D2A74890B6FAA91580DBBB5F">
    <w:name w:val="D8B5B8F3D2A74890B6FAA91580DBBB5F"/>
    <w:rsid w:val="000E719B"/>
  </w:style>
  <w:style w:type="paragraph" w:customStyle="1" w:styleId="FF1E839995BD449883D3DF3D8CDFD21F">
    <w:name w:val="FF1E839995BD449883D3DF3D8CDFD21F"/>
    <w:rsid w:val="000E719B"/>
  </w:style>
  <w:style w:type="paragraph" w:customStyle="1" w:styleId="1F3F71F2E3F245338DB427C182C78828">
    <w:name w:val="1F3F71F2E3F245338DB427C182C78828"/>
    <w:rsid w:val="000E719B"/>
  </w:style>
  <w:style w:type="paragraph" w:customStyle="1" w:styleId="7945AE978CBE462B93B95A2842A98229">
    <w:name w:val="7945AE978CBE462B93B95A2842A98229"/>
    <w:rsid w:val="000E719B"/>
  </w:style>
  <w:style w:type="paragraph" w:customStyle="1" w:styleId="2F4DEDCBCCCD4B9FB7256B9C6CC7CCB3">
    <w:name w:val="2F4DEDCBCCCD4B9FB7256B9C6CC7CCB3"/>
    <w:rsid w:val="000E719B"/>
  </w:style>
  <w:style w:type="paragraph" w:customStyle="1" w:styleId="AD2970D176EA424CBB577E92F475DD92">
    <w:name w:val="AD2970D176EA424CBB577E92F475DD92"/>
    <w:rsid w:val="000E719B"/>
  </w:style>
  <w:style w:type="paragraph" w:customStyle="1" w:styleId="D5033AF1746C41E5B859106AC685A7C9">
    <w:name w:val="D5033AF1746C41E5B859106AC685A7C9"/>
    <w:rsid w:val="000E719B"/>
  </w:style>
  <w:style w:type="paragraph" w:customStyle="1" w:styleId="B7FCF8DEEB054DA78C5BD8D29390DB80">
    <w:name w:val="B7FCF8DEEB054DA78C5BD8D29390DB80"/>
    <w:rsid w:val="000E719B"/>
  </w:style>
  <w:style w:type="paragraph" w:customStyle="1" w:styleId="D426B71E7A464C818A49E56752C14D8B">
    <w:name w:val="D426B71E7A464C818A49E56752C14D8B"/>
    <w:rsid w:val="000E719B"/>
  </w:style>
  <w:style w:type="paragraph" w:customStyle="1" w:styleId="ECE9F296331B480A847454FAF5B972F4">
    <w:name w:val="ECE9F296331B480A847454FAF5B972F4"/>
    <w:rsid w:val="000E719B"/>
  </w:style>
  <w:style w:type="paragraph" w:customStyle="1" w:styleId="35794216BF5F4DD9BEE5C8C1AA798263">
    <w:name w:val="35794216BF5F4DD9BEE5C8C1AA798263"/>
    <w:rsid w:val="000E719B"/>
  </w:style>
  <w:style w:type="paragraph" w:customStyle="1" w:styleId="24195AC727764A3F9E550E4783E967A3">
    <w:name w:val="24195AC727764A3F9E550E4783E967A3"/>
    <w:rsid w:val="000E719B"/>
  </w:style>
  <w:style w:type="paragraph" w:customStyle="1" w:styleId="0436CB84C5AE4B7DB9CD33B39ABB94B4">
    <w:name w:val="0436CB84C5AE4B7DB9CD33B39ABB94B4"/>
    <w:rsid w:val="000E719B"/>
  </w:style>
  <w:style w:type="paragraph" w:customStyle="1" w:styleId="9971634147494D48987E48A09CACEB0A">
    <w:name w:val="9971634147494D48987E48A09CACEB0A"/>
    <w:rsid w:val="000E719B"/>
  </w:style>
  <w:style w:type="paragraph" w:customStyle="1" w:styleId="692D69215A744B65AEB9DF0DCD92E4C8">
    <w:name w:val="692D69215A744B65AEB9DF0DCD92E4C8"/>
    <w:rsid w:val="000E719B"/>
  </w:style>
  <w:style w:type="paragraph" w:customStyle="1" w:styleId="6FBD3093E2B044B49A897E2E7B9B97AE">
    <w:name w:val="6FBD3093E2B044B49A897E2E7B9B97AE"/>
    <w:rsid w:val="000E719B"/>
  </w:style>
  <w:style w:type="paragraph" w:customStyle="1" w:styleId="206FBB53AC3F4FCEAA93A8C35E7ED47F">
    <w:name w:val="206FBB53AC3F4FCEAA93A8C35E7ED47F"/>
    <w:rsid w:val="000E719B"/>
  </w:style>
  <w:style w:type="paragraph" w:customStyle="1" w:styleId="0A34932BB2E143C38A50AFE6132BA41A">
    <w:name w:val="0A34932BB2E143C38A50AFE6132BA41A"/>
    <w:rsid w:val="000E719B"/>
  </w:style>
  <w:style w:type="paragraph" w:customStyle="1" w:styleId="FAC4D67FF2214676B291563A972DF3A1">
    <w:name w:val="FAC4D67FF2214676B291563A972DF3A1"/>
    <w:rsid w:val="000E719B"/>
  </w:style>
  <w:style w:type="paragraph" w:customStyle="1" w:styleId="0DB6348576514D71B32A103F8921F0BF">
    <w:name w:val="0DB6348576514D71B32A103F8921F0BF"/>
    <w:rsid w:val="000E719B"/>
  </w:style>
  <w:style w:type="paragraph" w:customStyle="1" w:styleId="E64EADD85F6C45FB85FE36E5E491405F">
    <w:name w:val="E64EADD85F6C45FB85FE36E5E491405F"/>
    <w:rsid w:val="000E719B"/>
  </w:style>
  <w:style w:type="paragraph" w:customStyle="1" w:styleId="2F7243CB2AA6480287E77CEABD5E0FCE">
    <w:name w:val="2F7243CB2AA6480287E77CEABD5E0FCE"/>
    <w:rsid w:val="000E719B"/>
  </w:style>
  <w:style w:type="paragraph" w:customStyle="1" w:styleId="13E356489CBB406AA991C915F9DD0F34">
    <w:name w:val="13E356489CBB406AA991C915F9DD0F34"/>
    <w:rsid w:val="000E719B"/>
  </w:style>
  <w:style w:type="paragraph" w:customStyle="1" w:styleId="47821E21AF884D4BAD57CFEEC9A8102E">
    <w:name w:val="47821E21AF884D4BAD57CFEEC9A8102E"/>
    <w:rsid w:val="000E719B"/>
  </w:style>
  <w:style w:type="paragraph" w:customStyle="1" w:styleId="6603F7A0664943128E85CAF3698B3E5F">
    <w:name w:val="6603F7A0664943128E85CAF3698B3E5F"/>
    <w:rsid w:val="000E719B"/>
  </w:style>
  <w:style w:type="paragraph" w:customStyle="1" w:styleId="1D0A5B3B432D47A39C1267DEEDD744B9">
    <w:name w:val="1D0A5B3B432D47A39C1267DEEDD744B9"/>
    <w:rsid w:val="000E719B"/>
  </w:style>
  <w:style w:type="paragraph" w:customStyle="1" w:styleId="0D130BAC64AA490585D893B62A7FB093">
    <w:name w:val="0D130BAC64AA490585D893B62A7FB093"/>
    <w:rsid w:val="000E719B"/>
  </w:style>
  <w:style w:type="paragraph" w:customStyle="1" w:styleId="18983A6481CC4231BB1438349EA4920D">
    <w:name w:val="18983A6481CC4231BB1438349EA4920D"/>
    <w:rsid w:val="000E719B"/>
  </w:style>
  <w:style w:type="paragraph" w:customStyle="1" w:styleId="E1D61F89731648ABBD4ABE21B5EB280A">
    <w:name w:val="E1D61F89731648ABBD4ABE21B5EB280A"/>
    <w:rsid w:val="000E719B"/>
  </w:style>
  <w:style w:type="paragraph" w:customStyle="1" w:styleId="C0DE8E552D04482AB2DE58115B58DFBE">
    <w:name w:val="C0DE8E552D04482AB2DE58115B58DFBE"/>
    <w:rsid w:val="000E719B"/>
  </w:style>
  <w:style w:type="paragraph" w:customStyle="1" w:styleId="3030A3007626451BAE6210A5A755E80B">
    <w:name w:val="3030A3007626451BAE6210A5A755E80B"/>
    <w:rsid w:val="000E719B"/>
  </w:style>
  <w:style w:type="paragraph" w:customStyle="1" w:styleId="850CCE1367CA45D69B754A4702D50E23">
    <w:name w:val="850CCE1367CA45D69B754A4702D50E23"/>
    <w:rsid w:val="000E719B"/>
  </w:style>
  <w:style w:type="paragraph" w:customStyle="1" w:styleId="2C8407B8CBA544E1832A8E41CA9E14F7">
    <w:name w:val="2C8407B8CBA544E1832A8E41CA9E14F7"/>
    <w:rsid w:val="000E719B"/>
  </w:style>
  <w:style w:type="paragraph" w:customStyle="1" w:styleId="48C90957D08A4968A3078BB17296AE66">
    <w:name w:val="48C90957D08A4968A3078BB17296AE66"/>
    <w:rsid w:val="000E719B"/>
  </w:style>
  <w:style w:type="paragraph" w:customStyle="1" w:styleId="40E4C2F996424F788F6BCAB3AB76A2B7">
    <w:name w:val="40E4C2F996424F788F6BCAB3AB76A2B7"/>
    <w:rsid w:val="000E719B"/>
  </w:style>
  <w:style w:type="paragraph" w:customStyle="1" w:styleId="C60A94A0E3D94D9189319A7C7D6FFF5D">
    <w:name w:val="C60A94A0E3D94D9189319A7C7D6FFF5D"/>
    <w:rsid w:val="000E719B"/>
  </w:style>
  <w:style w:type="paragraph" w:customStyle="1" w:styleId="5D5C3B7BCEC0431AA9445977FFD866A4">
    <w:name w:val="5D5C3B7BCEC0431AA9445977FFD866A4"/>
    <w:rsid w:val="000E719B"/>
  </w:style>
  <w:style w:type="paragraph" w:customStyle="1" w:styleId="EC7CE925FD104C6CB1B9D4094229A177">
    <w:name w:val="EC7CE925FD104C6CB1B9D4094229A177"/>
    <w:rsid w:val="000E719B"/>
  </w:style>
  <w:style w:type="paragraph" w:customStyle="1" w:styleId="09EF13F5AFAF4D5D939C141E106B198E">
    <w:name w:val="09EF13F5AFAF4D5D939C141E106B198E"/>
    <w:rsid w:val="000E719B"/>
  </w:style>
  <w:style w:type="paragraph" w:customStyle="1" w:styleId="8FC9FB9C1152489CA2ECE4672BFAB172">
    <w:name w:val="8FC9FB9C1152489CA2ECE4672BFAB172"/>
    <w:rsid w:val="000E719B"/>
  </w:style>
  <w:style w:type="paragraph" w:customStyle="1" w:styleId="4435DE9F951C45719CB0B6C90499D6CF">
    <w:name w:val="4435DE9F951C45719CB0B6C90499D6CF"/>
    <w:rsid w:val="000E719B"/>
  </w:style>
  <w:style w:type="paragraph" w:customStyle="1" w:styleId="537EB0549142462CB3196F1578A11E97">
    <w:name w:val="537EB0549142462CB3196F1578A11E97"/>
    <w:rsid w:val="000E719B"/>
  </w:style>
  <w:style w:type="paragraph" w:customStyle="1" w:styleId="E30B9F75897547319E9FBE83E6542CB0">
    <w:name w:val="E30B9F75897547319E9FBE83E6542CB0"/>
    <w:rsid w:val="000E719B"/>
  </w:style>
  <w:style w:type="paragraph" w:customStyle="1" w:styleId="05879E1DB5984D25A2A8A3C5386F8399">
    <w:name w:val="05879E1DB5984D25A2A8A3C5386F8399"/>
    <w:rsid w:val="000E719B"/>
  </w:style>
  <w:style w:type="paragraph" w:customStyle="1" w:styleId="D9343D84E117486AAA51EA6220491FB0">
    <w:name w:val="D9343D84E117486AAA51EA6220491FB0"/>
    <w:rsid w:val="000E719B"/>
  </w:style>
  <w:style w:type="paragraph" w:customStyle="1" w:styleId="7161E721C936492381DB35FE5C95DB0A">
    <w:name w:val="7161E721C936492381DB35FE5C95DB0A"/>
    <w:rsid w:val="000E719B"/>
  </w:style>
  <w:style w:type="paragraph" w:customStyle="1" w:styleId="7EBB3EE0C6914617B4603D699360B74D">
    <w:name w:val="7EBB3EE0C6914617B4603D699360B74D"/>
    <w:rsid w:val="000E719B"/>
  </w:style>
  <w:style w:type="paragraph" w:customStyle="1" w:styleId="DB5AC089CA314A2483E583A70A7068D9">
    <w:name w:val="DB5AC089CA314A2483E583A70A7068D9"/>
    <w:rsid w:val="000E719B"/>
  </w:style>
  <w:style w:type="paragraph" w:customStyle="1" w:styleId="8C082DA0FE79444CBDEE7842D0180FC5">
    <w:name w:val="8C082DA0FE79444CBDEE7842D0180FC5"/>
    <w:rsid w:val="000E719B"/>
  </w:style>
  <w:style w:type="paragraph" w:customStyle="1" w:styleId="42B82156751D413DA731528DE67DFB6D">
    <w:name w:val="42B82156751D413DA731528DE67DFB6D"/>
    <w:rsid w:val="000E719B"/>
  </w:style>
  <w:style w:type="paragraph" w:customStyle="1" w:styleId="5429E2576CB04476ACF4B6A36CD2871F">
    <w:name w:val="5429E2576CB04476ACF4B6A36CD2871F"/>
    <w:rsid w:val="000E719B"/>
  </w:style>
  <w:style w:type="paragraph" w:customStyle="1" w:styleId="EF0E3A10EE0D41428DA0DCFBE760B371">
    <w:name w:val="EF0E3A10EE0D41428DA0DCFBE760B371"/>
    <w:rsid w:val="000E719B"/>
  </w:style>
  <w:style w:type="paragraph" w:customStyle="1" w:styleId="AF265BF73B6C4CD89D8052E605A0AA8D">
    <w:name w:val="AF265BF73B6C4CD89D8052E605A0AA8D"/>
    <w:rsid w:val="000E719B"/>
  </w:style>
  <w:style w:type="paragraph" w:customStyle="1" w:styleId="542B9EB030B24AB89321610B4B91D7BD">
    <w:name w:val="542B9EB030B24AB89321610B4B91D7BD"/>
    <w:rsid w:val="000E719B"/>
  </w:style>
  <w:style w:type="paragraph" w:customStyle="1" w:styleId="B2DD55828AA94847A6A795C102438DEF">
    <w:name w:val="B2DD55828AA94847A6A795C102438DEF"/>
    <w:rsid w:val="000E719B"/>
  </w:style>
  <w:style w:type="paragraph" w:customStyle="1" w:styleId="B14153CD294B4A7DAEA06FF2727EFD55">
    <w:name w:val="B14153CD294B4A7DAEA06FF2727EFD55"/>
    <w:rsid w:val="000E719B"/>
  </w:style>
  <w:style w:type="paragraph" w:customStyle="1" w:styleId="3543E69A732F4401901373B1056EE576">
    <w:name w:val="3543E69A732F4401901373B1056EE576"/>
    <w:rsid w:val="000E719B"/>
  </w:style>
  <w:style w:type="paragraph" w:customStyle="1" w:styleId="F519B39D5DB3411998106BB22A569562">
    <w:name w:val="F519B39D5DB3411998106BB22A569562"/>
    <w:rsid w:val="000E719B"/>
  </w:style>
  <w:style w:type="paragraph" w:customStyle="1" w:styleId="3177299FAE2E4F33847854CF66B1F746">
    <w:name w:val="3177299FAE2E4F33847854CF66B1F746"/>
    <w:rsid w:val="000E719B"/>
  </w:style>
  <w:style w:type="paragraph" w:customStyle="1" w:styleId="B812B65495EC436AACBFD069DB07872E">
    <w:name w:val="B812B65495EC436AACBFD069DB07872E"/>
    <w:rsid w:val="000E719B"/>
  </w:style>
  <w:style w:type="paragraph" w:customStyle="1" w:styleId="425E4EADCFB94160A2561912CFBD17D2">
    <w:name w:val="425E4EADCFB94160A2561912CFBD17D2"/>
    <w:rsid w:val="000E719B"/>
  </w:style>
  <w:style w:type="paragraph" w:customStyle="1" w:styleId="F89DA18D03A744A7A03F6D8291B4235F">
    <w:name w:val="F89DA18D03A744A7A03F6D8291B4235F"/>
    <w:rsid w:val="000E719B"/>
  </w:style>
  <w:style w:type="paragraph" w:customStyle="1" w:styleId="62DC3301EFDA4CBFAB3D11FC2C280FEA">
    <w:name w:val="62DC3301EFDA4CBFAB3D11FC2C280FEA"/>
    <w:rsid w:val="000E71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F848C0-EF77-41E1-ABD4-B4668A291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2020-03-05T05:17:00Z</dcterms:created>
  <dcterms:modified xsi:type="dcterms:W3CDTF">2020-03-08T17:32:00Z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